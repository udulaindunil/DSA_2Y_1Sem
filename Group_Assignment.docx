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55A5B" w14:textId="77777777"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652E9AE7" wp14:editId="47F98EEC">
            <wp:simplePos x="0" y="0"/>
            <wp:positionH relativeFrom="column">
              <wp:posOffset>-746524</wp:posOffset>
            </wp:positionH>
            <wp:positionV relativeFrom="page">
              <wp:posOffset>-644525</wp:posOffset>
            </wp:positionV>
            <wp:extent cx="7760970" cy="4836942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48369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6"/>
      </w:tblGrid>
      <w:tr w:rsidR="00C24E5D" w14:paraId="0BA788A0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7083FD5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BECC901" wp14:editId="21C3E2A1">
                      <wp:extent cx="3528695" cy="1493520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493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0A90C55" w14:textId="77777777" w:rsidR="00941F48" w:rsidRPr="00941F48" w:rsidRDefault="00941F48" w:rsidP="00941F48">
                                  <w:pPr>
                                    <w:pStyle w:val="Default"/>
                                    <w:jc w:val="center"/>
                                    <w:rPr>
                                      <w:rFonts w:ascii="Cambria Math" w:hAnsi="Cambria Math"/>
                                      <w:color w:val="04143A" w:themeColor="text2" w:themeShade="80"/>
                                      <w:sz w:val="40"/>
                                      <w:szCs w:val="40"/>
                                    </w:rPr>
                                  </w:pPr>
                                  <w:r w:rsidRPr="00941F48">
                                    <w:rPr>
                                      <w:rFonts w:ascii="Cambria Math" w:hAnsi="Cambria Math"/>
                                      <w:b/>
                                      <w:bCs/>
                                      <w:color w:val="04143A" w:themeColor="text2" w:themeShade="80"/>
                                      <w:sz w:val="40"/>
                                      <w:szCs w:val="40"/>
                                    </w:rPr>
                                    <w:t>Data Structures &amp; Algorithms III– SCS 2101</w:t>
                                  </w:r>
                                </w:p>
                                <w:p w14:paraId="0328D961" w14:textId="77777777" w:rsidR="00941F48" w:rsidRPr="00941F48" w:rsidRDefault="00941F48" w:rsidP="00941F48">
                                  <w:pPr>
                                    <w:pStyle w:val="Default"/>
                                    <w:jc w:val="center"/>
                                    <w:rPr>
                                      <w:color w:val="2E287F" w:themeColor="text1" w:themeTint="BF"/>
                                      <w:sz w:val="32"/>
                                      <w:szCs w:val="32"/>
                                    </w:rPr>
                                  </w:pPr>
                                  <w:r w:rsidRPr="00941F48">
                                    <w:rPr>
                                      <w:color w:val="2E287F" w:themeColor="text1" w:themeTint="BF"/>
                                      <w:sz w:val="32"/>
                                      <w:szCs w:val="32"/>
                                    </w:rPr>
                                    <w:t>Second Year - Group Assignment</w:t>
                                  </w:r>
                                </w:p>
                                <w:p w14:paraId="304B0155" w14:textId="2ADC91BC" w:rsidR="00D077E9" w:rsidRPr="00C24E5D" w:rsidRDefault="00C24E5D" w:rsidP="00D077E9">
                                  <w:pPr>
                                    <w:pStyle w:val="Title"/>
                                    <w:spacing w:after="0"/>
                                    <w:rPr>
                                      <w:rFonts w:ascii="Angsana New" w:hAnsi="Angsana New" w:cs="Angsana New"/>
                                      <w:sz w:val="44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sz w:val="32"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sz w:val="32"/>
                                      <w:szCs w:val="24"/>
                                    </w:rPr>
                                    <w:tab/>
                                  </w:r>
                                  <w:r w:rsidRPr="00C24E5D">
                                    <w:rPr>
                                      <w:rFonts w:ascii="Angsana New" w:hAnsi="Angsana New" w:cs="Angsana New"/>
                                      <w:sz w:val="44"/>
                                      <w:szCs w:val="36"/>
                                    </w:rPr>
                                    <w:t>Team 60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BECC90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11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" filled="f" stroked="f" strokeweight=".5pt">
                      <v:textbox>
                        <w:txbxContent>
                          <w:p w14:paraId="40A90C55" w14:textId="77777777" w:rsidR="00941F48" w:rsidRPr="00941F48" w:rsidRDefault="00941F48" w:rsidP="00941F48">
                            <w:pPr>
                              <w:pStyle w:val="Default"/>
                              <w:jc w:val="center"/>
                              <w:rPr>
                                <w:rFonts w:ascii="Cambria Math" w:hAnsi="Cambria Math"/>
                                <w:color w:val="04143A" w:themeColor="text2" w:themeShade="80"/>
                                <w:sz w:val="40"/>
                                <w:szCs w:val="40"/>
                              </w:rPr>
                            </w:pPr>
                            <w:r w:rsidRPr="00941F48">
                              <w:rPr>
                                <w:rFonts w:ascii="Cambria Math" w:hAnsi="Cambria Math"/>
                                <w:b/>
                                <w:bCs/>
                                <w:color w:val="04143A" w:themeColor="text2" w:themeShade="80"/>
                                <w:sz w:val="40"/>
                                <w:szCs w:val="40"/>
                              </w:rPr>
                              <w:t>Data Structures &amp; Algorithms III– SCS 2101</w:t>
                            </w:r>
                          </w:p>
                          <w:p w14:paraId="0328D961" w14:textId="77777777" w:rsidR="00941F48" w:rsidRPr="00941F48" w:rsidRDefault="00941F48" w:rsidP="00941F48">
                            <w:pPr>
                              <w:pStyle w:val="Default"/>
                              <w:jc w:val="center"/>
                              <w:rPr>
                                <w:color w:val="2E287F" w:themeColor="text1" w:themeTint="BF"/>
                                <w:sz w:val="32"/>
                                <w:szCs w:val="32"/>
                              </w:rPr>
                            </w:pPr>
                            <w:r w:rsidRPr="00941F48">
                              <w:rPr>
                                <w:color w:val="2E287F" w:themeColor="text1" w:themeTint="BF"/>
                                <w:sz w:val="32"/>
                                <w:szCs w:val="32"/>
                              </w:rPr>
                              <w:t>Second Year - Group Assignment</w:t>
                            </w:r>
                          </w:p>
                          <w:p w14:paraId="304B0155" w14:textId="2ADC91BC" w:rsidR="00D077E9" w:rsidRPr="00C24E5D" w:rsidRDefault="00C24E5D" w:rsidP="00D077E9">
                            <w:pPr>
                              <w:pStyle w:val="Title"/>
                              <w:spacing w:after="0"/>
                              <w:rPr>
                                <w:rFonts w:ascii="Angsana New" w:hAnsi="Angsana New" w:cs="Angsana New" w:hint="cs"/>
                                <w:sz w:val="44"/>
                                <w:szCs w:val="36"/>
                              </w:rPr>
                            </w:pPr>
                            <w:r>
                              <w:rPr>
                                <w:sz w:val="32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24"/>
                              </w:rPr>
                              <w:tab/>
                            </w:r>
                            <w:r w:rsidRPr="00C24E5D">
                              <w:rPr>
                                <w:rFonts w:ascii="Angsana New" w:hAnsi="Angsana New" w:cs="Angsana New"/>
                                <w:sz w:val="44"/>
                                <w:szCs w:val="36"/>
                              </w:rPr>
                              <w:t>Team 60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285A212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F6D40F6" wp14:editId="5D61FB1A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C7DAC90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C24E5D" w14:paraId="35EB9411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5310DCF" w14:textId="364480CE" w:rsidR="00D077E9" w:rsidRDefault="000C4C77" w:rsidP="00D077E9">
            <w:pPr>
              <w:rPr>
                <w:noProof/>
              </w:rPr>
            </w:pPr>
            <w:r w:rsidRPr="00941F48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anchor distT="45720" distB="45720" distL="114300" distR="114300" simplePos="0" relativeHeight="251663360" behindDoc="1" locked="0" layoutInCell="1" allowOverlap="1" wp14:anchorId="429732BC" wp14:editId="17FC7D9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1053383</wp:posOffset>
                      </wp:positionV>
                      <wp:extent cx="8031480" cy="2658192"/>
                      <wp:effectExtent l="0" t="0" r="26670" b="27940"/>
                      <wp:wrapTight wrapText="bothSides">
                        <wp:wrapPolygon edited="0">
                          <wp:start x="0" y="0"/>
                          <wp:lineTo x="0" y="21672"/>
                          <wp:lineTo x="21620" y="21672"/>
                          <wp:lineTo x="21620" y="0"/>
                          <wp:lineTo x="0" y="0"/>
                        </wp:wrapPolygon>
                      </wp:wrapTight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31480" cy="2658192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0C35B50" w14:textId="32F18AD3" w:rsidR="00941F48" w:rsidRPr="00941F48" w:rsidRDefault="00941F48">
                                  <w:pPr>
                                    <w:rPr>
                                      <w:color w:val="04143A" w:themeColor="text2" w:themeShade="80"/>
                                      <w:sz w:val="36"/>
                                      <w:szCs w:val="28"/>
                                    </w:rPr>
                                  </w:pPr>
                                  <w:r w:rsidRPr="00941F48">
                                    <w:rPr>
                                      <w:color w:val="04143A" w:themeColor="text2" w:themeShade="80"/>
                                      <w:sz w:val="36"/>
                                      <w:szCs w:val="28"/>
                                    </w:rPr>
                                    <w:t>Team 60</w:t>
                                  </w:r>
                                </w:p>
                                <w:p w14:paraId="3DE797A1" w14:textId="0E0D2100" w:rsidR="00941F48" w:rsidRDefault="00941F48">
                                  <w:r>
                                    <w:t>Team Members</w:t>
                                  </w:r>
                                </w:p>
                                <w:p w14:paraId="28B7B293" w14:textId="77777777" w:rsidR="00C24E5D" w:rsidRDefault="00C24E5D"/>
                                <w:p w14:paraId="79053811" w14:textId="1EEA8037" w:rsidR="00C24E5D" w:rsidRPr="00C24E5D" w:rsidRDefault="00C24E5D" w:rsidP="00C24E5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rPr>
                                      <w:rFonts w:ascii="Aparajita" w:hAnsi="Aparajita" w:cs="Aparajita"/>
                                    </w:rPr>
                                    <w:t>Y.A.U.</w:t>
                                  </w:r>
                                  <w:proofErr w:type="gramStart"/>
                                  <w:r>
                                    <w:rPr>
                                      <w:rFonts w:ascii="Aparajita" w:hAnsi="Aparajita" w:cs="Aparajita"/>
                                    </w:rPr>
                                    <w:t>I.SENSLY</w:t>
                                  </w:r>
                                  <w:proofErr w:type="gramEnd"/>
                                  <w:r>
                                    <w:rPr>
                                      <w:rFonts w:ascii="Aparajita" w:hAnsi="Aparajita" w:cs="Aparajita"/>
                                    </w:rPr>
                                    <w:t xml:space="preserve">            </w:t>
                                  </w:r>
                                  <w:r>
                                    <w:rPr>
                                      <w:rFonts w:ascii="Aparajita" w:hAnsi="Aparajita" w:cs="Aparajita"/>
                                    </w:rPr>
                                    <w:tab/>
                                    <w:t>17001625</w:t>
                                  </w:r>
                                  <w:r>
                                    <w:rPr>
                                      <w:rFonts w:ascii="Aparajita" w:hAnsi="Aparajita" w:cs="Aparajita"/>
                                    </w:rPr>
                                    <w:tab/>
                                    <w:t>2017/CS/162</w:t>
                                  </w:r>
                                  <w:r w:rsidR="000C4C77">
                                    <w:rPr>
                                      <w:rFonts w:ascii="Aparajita" w:hAnsi="Aparajita" w:cs="Aparajita"/>
                                    </w:rPr>
                                    <w:t xml:space="preserve"> </w:t>
                                  </w:r>
                                  <w:r w:rsidR="000C4C77">
                                    <w:rPr>
                                      <w:rFonts w:ascii="Aparajita" w:hAnsi="Aparajita" w:cs="Aparajita"/>
                                    </w:rPr>
                                    <w:tab/>
                                    <w:t>udulaindunil@gmail.com</w:t>
                                  </w:r>
                                </w:p>
                                <w:p w14:paraId="36A69610" w14:textId="3C2A6C1F" w:rsidR="00C24E5D" w:rsidRPr="00C24E5D" w:rsidRDefault="00C24E5D" w:rsidP="00C24E5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rPr>
                                      <w:rFonts w:ascii="Aparajita" w:hAnsi="Aparajita" w:cs="Aparajita"/>
                                    </w:rPr>
                                    <w:t>V.G.</w:t>
                                  </w:r>
                                  <w:proofErr w:type="gramStart"/>
                                  <w:r>
                                    <w:rPr>
                                      <w:rFonts w:ascii="Aparajita" w:hAnsi="Aparajita" w:cs="Aparajita"/>
                                    </w:rPr>
                                    <w:t>K.SEWWANDI</w:t>
                                  </w:r>
                                  <w:proofErr w:type="gramEnd"/>
                                  <w:r>
                                    <w:rPr>
                                      <w:rFonts w:ascii="Aparajita" w:hAnsi="Aparajita" w:cs="Aparajit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parajita" w:hAnsi="Aparajita" w:cs="Aparajita"/>
                                    </w:rPr>
                                    <w:tab/>
                                  </w:r>
                                  <w:r>
                                    <w:rPr>
                                      <w:rFonts w:ascii="Aparajita" w:hAnsi="Aparajita" w:cs="Aparajita"/>
                                    </w:rPr>
                                    <w:tab/>
                                    <w:t>17001641</w:t>
                                  </w:r>
                                  <w:r>
                                    <w:rPr>
                                      <w:rFonts w:ascii="Aparajita" w:hAnsi="Aparajita" w:cs="Aparajita"/>
                                    </w:rPr>
                                    <w:tab/>
                                    <w:t>2017/CS/164</w:t>
                                  </w:r>
                                </w:p>
                                <w:p w14:paraId="4282B748" w14:textId="289948DC" w:rsidR="00C24E5D" w:rsidRDefault="00C24E5D" w:rsidP="00C24E5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rPr>
                                      <w:rFonts w:ascii="Aparajita" w:hAnsi="Aparajita" w:cs="Aparajita"/>
                                    </w:rPr>
                                    <w:t>N.</w:t>
                                  </w:r>
                                  <w:proofErr w:type="gramStart"/>
                                  <w:r>
                                    <w:rPr>
                                      <w:rFonts w:ascii="Aparajita" w:hAnsi="Aparajita" w:cs="Aparajita"/>
                                    </w:rPr>
                                    <w:t>S.SHASHIKALA</w:t>
                                  </w:r>
                                  <w:proofErr w:type="gramEnd"/>
                                  <w:r>
                                    <w:rPr>
                                      <w:rFonts w:ascii="Aparajita" w:hAnsi="Aparajita" w:cs="Aparajita"/>
                                    </w:rPr>
                                    <w:tab/>
                                  </w:r>
                                  <w:r>
                                    <w:rPr>
                                      <w:rFonts w:ascii="Aparajita" w:hAnsi="Aparajita" w:cs="Aparajita"/>
                                    </w:rPr>
                                    <w:tab/>
                                    <w:t>17001668</w:t>
                                  </w:r>
                                  <w:r>
                                    <w:rPr>
                                      <w:rFonts w:ascii="Aparajita" w:hAnsi="Aparajita" w:cs="Aparajita"/>
                                    </w:rPr>
                                    <w:tab/>
                                    <w:t>2017/CS</w:t>
                                  </w:r>
                                  <w:r w:rsidR="000C4C77">
                                    <w:rPr>
                                      <w:rFonts w:ascii="Aparajita" w:hAnsi="Aparajita" w:cs="Aparajita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Aparajita" w:hAnsi="Aparajita" w:cs="Aparajita"/>
                                    </w:rPr>
                                    <w:t>166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9732B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7" type="#_x0000_t202" style="position:absolute;margin-left:0;margin-top:82.95pt;width:632.4pt;height:209.3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" fillcolor="#34aba2 [3206]" strokecolor="#1a5550 [1606]" strokeweight="2pt">
                      <v:textbox>
                        <w:txbxContent>
                          <w:p w14:paraId="20C35B50" w14:textId="32F18AD3" w:rsidR="00941F48" w:rsidRPr="00941F48" w:rsidRDefault="00941F48">
                            <w:pPr>
                              <w:rPr>
                                <w:color w:val="04143A" w:themeColor="text2" w:themeShade="80"/>
                                <w:sz w:val="36"/>
                                <w:szCs w:val="28"/>
                              </w:rPr>
                            </w:pPr>
                            <w:r w:rsidRPr="00941F48">
                              <w:rPr>
                                <w:color w:val="04143A" w:themeColor="text2" w:themeShade="80"/>
                                <w:sz w:val="36"/>
                                <w:szCs w:val="28"/>
                              </w:rPr>
                              <w:t>Team 60</w:t>
                            </w:r>
                          </w:p>
                          <w:p w14:paraId="3DE797A1" w14:textId="0E0D2100" w:rsidR="00941F48" w:rsidRDefault="00941F48">
                            <w:r>
                              <w:t>Team Members</w:t>
                            </w:r>
                          </w:p>
                          <w:p w14:paraId="28B7B293" w14:textId="77777777" w:rsidR="00C24E5D" w:rsidRDefault="00C24E5D"/>
                          <w:p w14:paraId="79053811" w14:textId="1EEA8037" w:rsidR="00C24E5D" w:rsidRPr="00C24E5D" w:rsidRDefault="00C24E5D" w:rsidP="00C24E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ascii="Aparajita" w:hAnsi="Aparajita" w:cs="Aparajita"/>
                              </w:rPr>
                              <w:t>Y.A.U.</w:t>
                            </w:r>
                            <w:proofErr w:type="gramStart"/>
                            <w:r>
                              <w:rPr>
                                <w:rFonts w:ascii="Aparajita" w:hAnsi="Aparajita" w:cs="Aparajita"/>
                              </w:rPr>
                              <w:t>I.SENSLY</w:t>
                            </w:r>
                            <w:proofErr w:type="gramEnd"/>
                            <w:r>
                              <w:rPr>
                                <w:rFonts w:ascii="Aparajita" w:hAnsi="Aparajita" w:cs="Aparajita"/>
                              </w:rPr>
                              <w:t xml:space="preserve">            </w:t>
                            </w:r>
                            <w:r>
                              <w:rPr>
                                <w:rFonts w:ascii="Aparajita" w:hAnsi="Aparajita" w:cs="Aparajita"/>
                              </w:rPr>
                              <w:tab/>
                              <w:t>17001625</w:t>
                            </w:r>
                            <w:r>
                              <w:rPr>
                                <w:rFonts w:ascii="Aparajita" w:hAnsi="Aparajita" w:cs="Aparajita"/>
                              </w:rPr>
                              <w:tab/>
                              <w:t>2017/CS/162</w:t>
                            </w:r>
                            <w:r w:rsidR="000C4C77">
                              <w:rPr>
                                <w:rFonts w:ascii="Aparajita" w:hAnsi="Aparajita" w:cs="Aparajita"/>
                              </w:rPr>
                              <w:t xml:space="preserve"> </w:t>
                            </w:r>
                            <w:r w:rsidR="000C4C77">
                              <w:rPr>
                                <w:rFonts w:ascii="Aparajita" w:hAnsi="Aparajita" w:cs="Aparajita"/>
                              </w:rPr>
                              <w:tab/>
                              <w:t>udulaindunil@gmail.com</w:t>
                            </w:r>
                          </w:p>
                          <w:p w14:paraId="36A69610" w14:textId="3C2A6C1F" w:rsidR="00C24E5D" w:rsidRPr="00C24E5D" w:rsidRDefault="00C24E5D" w:rsidP="00C24E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ascii="Aparajita" w:hAnsi="Aparajita" w:cs="Aparajita"/>
                              </w:rPr>
                              <w:t>V.G.</w:t>
                            </w:r>
                            <w:proofErr w:type="gramStart"/>
                            <w:r>
                              <w:rPr>
                                <w:rFonts w:ascii="Aparajita" w:hAnsi="Aparajita" w:cs="Aparajita"/>
                              </w:rPr>
                              <w:t>K.SEWWANDI</w:t>
                            </w:r>
                            <w:proofErr w:type="gramEnd"/>
                            <w:r>
                              <w:rPr>
                                <w:rFonts w:ascii="Aparajita" w:hAnsi="Aparajita" w:cs="Aparajita"/>
                              </w:rPr>
                              <w:t xml:space="preserve"> </w:t>
                            </w:r>
                            <w:r>
                              <w:rPr>
                                <w:rFonts w:ascii="Aparajita" w:hAnsi="Aparajita" w:cs="Aparajita"/>
                              </w:rPr>
                              <w:tab/>
                            </w:r>
                            <w:r>
                              <w:rPr>
                                <w:rFonts w:ascii="Aparajita" w:hAnsi="Aparajita" w:cs="Aparajita"/>
                              </w:rPr>
                              <w:tab/>
                              <w:t>17001641</w:t>
                            </w:r>
                            <w:r>
                              <w:rPr>
                                <w:rFonts w:ascii="Aparajita" w:hAnsi="Aparajita" w:cs="Aparajita"/>
                              </w:rPr>
                              <w:tab/>
                              <w:t>2017/CS/164</w:t>
                            </w:r>
                          </w:p>
                          <w:p w14:paraId="4282B748" w14:textId="289948DC" w:rsidR="00C24E5D" w:rsidRDefault="00C24E5D" w:rsidP="00C24E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ascii="Aparajita" w:hAnsi="Aparajita" w:cs="Aparajita"/>
                              </w:rPr>
                              <w:t>N.</w:t>
                            </w:r>
                            <w:proofErr w:type="gramStart"/>
                            <w:r>
                              <w:rPr>
                                <w:rFonts w:ascii="Aparajita" w:hAnsi="Aparajita" w:cs="Aparajita"/>
                              </w:rPr>
                              <w:t>S.SHASHIKALA</w:t>
                            </w:r>
                            <w:proofErr w:type="gramEnd"/>
                            <w:r>
                              <w:rPr>
                                <w:rFonts w:ascii="Aparajita" w:hAnsi="Aparajita" w:cs="Aparajita"/>
                              </w:rPr>
                              <w:tab/>
                            </w:r>
                            <w:r>
                              <w:rPr>
                                <w:rFonts w:ascii="Aparajita" w:hAnsi="Aparajita" w:cs="Aparajita"/>
                              </w:rPr>
                              <w:tab/>
                              <w:t>17001668</w:t>
                            </w:r>
                            <w:r>
                              <w:rPr>
                                <w:rFonts w:ascii="Aparajita" w:hAnsi="Aparajita" w:cs="Aparajita"/>
                              </w:rPr>
                              <w:tab/>
                              <w:t>2017/CS</w:t>
                            </w:r>
                            <w:r w:rsidR="000C4C77">
                              <w:rPr>
                                <w:rFonts w:ascii="Aparajita" w:hAnsi="Aparajita" w:cs="Aparajita"/>
                              </w:rPr>
                              <w:t>/</w:t>
                            </w:r>
                            <w:r>
                              <w:rPr>
                                <w:rFonts w:ascii="Aparajita" w:hAnsi="Aparajita" w:cs="Aparajita"/>
                              </w:rPr>
                              <w:t>166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C24E5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14F1EFD5" wp14:editId="24E35F0F">
                      <wp:simplePos x="0" y="0"/>
                      <wp:positionH relativeFrom="column">
                        <wp:posOffset>0</wp:posOffset>
                      </wp:positionH>
                      <wp:positionV relativeFrom="page">
                        <wp:posOffset>-1965325</wp:posOffset>
                      </wp:positionV>
                      <wp:extent cx="4373880" cy="8267700"/>
                      <wp:effectExtent l="0" t="0" r="7620" b="0"/>
                      <wp:wrapNone/>
                      <wp:docPr id="3" name="Rectangle 3" descr="white rectangle for text on cov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73880" cy="8267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AB0BC20" id="Rectangle 3" o:spid="_x0000_s1026" alt="white rectangle for text on cover" style="position:absolute;margin-left:0;margin-top:-154.75pt;width:344.4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" fillcolor="white [3212]" stroked="f" strokeweight="2pt">
                      <w10:wrap anchory="page"/>
                    </v:rect>
                  </w:pict>
                </mc:Fallback>
              </mc:AlternateContent>
            </w:r>
          </w:p>
        </w:tc>
      </w:tr>
      <w:tr w:rsidR="00C24E5D" w14:paraId="25BC3F6E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EEFEF4E" w14:textId="2A73D3D7" w:rsidR="00D077E9" w:rsidRPr="00D86945" w:rsidRDefault="00D077E9" w:rsidP="00941F48">
            <w:pPr>
              <w:rPr>
                <w:noProof/>
                <w:sz w:val="10"/>
                <w:szCs w:val="10"/>
              </w:rPr>
            </w:pPr>
          </w:p>
        </w:tc>
      </w:tr>
    </w:tbl>
    <w:p w14:paraId="5AD85B89" w14:textId="343E9097" w:rsidR="00C24E5D" w:rsidRDefault="00D077E9">
      <w:pPr>
        <w:spacing w:after="20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2645434" wp14:editId="15D3F7DC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0B7885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bookmarkStart w:id="0" w:name="_GoBack"/>
      <w:bookmarkEnd w:id="0"/>
      <w:r w:rsidR="00C24E5D">
        <w:br w:type="page"/>
      </w:r>
      <w:r w:rsidR="00C24E5D">
        <w:rPr>
          <w:noProof/>
        </w:rPr>
        <mc:AlternateContent>
          <mc:Choice Requires="wpg">
            <w:drawing>
              <wp:anchor distT="0" distB="0" distL="228600" distR="228600" simplePos="0" relativeHeight="251667456" behindDoc="0" locked="0" layoutInCell="1" allowOverlap="1" wp14:anchorId="240F1847" wp14:editId="20D26F5A">
                <wp:simplePos x="0" y="0"/>
                <mc:AlternateContent>
                  <mc:Choice Requires="wp14">
                    <wp:positionH relativeFrom="page">
                      <wp14:pctPosHOffset>4000</wp14:pctPosHOffset>
                    </wp:positionH>
                  </mc:Choice>
                  <mc:Fallback>
                    <wp:positionH relativeFrom="page">
                      <wp:posOffset>310515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7147560" cy="9052560"/>
                <wp:effectExtent l="0" t="0" r="0" b="7620"/>
                <wp:wrapSquare wrapText="bothSides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7560" cy="9052560"/>
                          <a:chOff x="0" y="0"/>
                          <a:chExt cx="2571750" cy="8229600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190500" y="0"/>
                            <a:ext cx="2381250" cy="82296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lt2">
                                  <a:tint val="90000"/>
                                  <a:satMod val="92000"/>
                                  <a:lumMod val="120000"/>
                                </a:schemeClr>
                              </a:gs>
                              <a:gs pos="100000">
                                <a:schemeClr val="lt2">
                                  <a:shade val="98000"/>
                                  <a:satMod val="120000"/>
                                  <a:lumMod val="98000"/>
                                </a:schemeClr>
                              </a:gs>
                            </a:gsLst>
                            <a:path path="circle">
                              <a:fillToRect l="50000" t="50000" r="100000" b="100000"/>
                            </a:path>
                          </a:gra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1003">
                            <a:schemeClr val="lt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EF399C" w14:textId="77777777" w:rsidR="00C24E5D" w:rsidRPr="00C24E5D" w:rsidRDefault="00C24E5D" w:rsidP="00AD26A6">
                              <w:pPr>
                                <w:pStyle w:val="Heading1"/>
                                <w:shd w:val="clear" w:color="auto" w:fill="FFFFFF"/>
                                <w:spacing w:before="0" w:after="0"/>
                                <w:jc w:val="both"/>
                                <w:rPr>
                                  <w:rFonts w:ascii="Arial" w:eastAsia="Times New Roman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</w:rPr>
                              </w:pPr>
                              <w:r w:rsidRPr="00C24E5D">
                                <w:rPr>
                                  <w:rFonts w:ascii="Arial" w:hAnsi="Arial" w:cs="Arial"/>
                                  <w:b w:val="0"/>
                                  <w:bCs/>
                                  <w:sz w:val="28"/>
                                  <w:szCs w:val="16"/>
                                </w:rPr>
                                <w:t xml:space="preserve">We used </w:t>
                              </w:r>
                              <w:r w:rsidRPr="00C24E5D">
                                <w:rPr>
                                  <w:rFonts w:ascii="Arial" w:hAnsi="Arial" w:cs="Arial"/>
                                  <w:i/>
                                  <w:iCs/>
                                  <w:sz w:val="28"/>
                                  <w:szCs w:val="16"/>
                                </w:rPr>
                                <w:t>Pattern Matching Algorithm</w:t>
                              </w:r>
                              <w:r w:rsidRPr="00C24E5D">
                                <w:rPr>
                                  <w:rFonts w:ascii="Arial" w:hAnsi="Arial" w:cs="Arial"/>
                                  <w:sz w:val="28"/>
                                  <w:szCs w:val="16"/>
                                </w:rPr>
                                <w:t xml:space="preserve"> - Brute Force </w:t>
                              </w:r>
                              <w:r w:rsidRPr="00C24E5D">
                                <w:rPr>
                                  <w:rFonts w:ascii="Arial" w:hAnsi="Arial" w:cs="Arial"/>
                                  <w:b w:val="0"/>
                                  <w:bCs/>
                                  <w:sz w:val="28"/>
                                  <w:szCs w:val="16"/>
                                </w:rPr>
                                <w:t>for both Questions</w:t>
                              </w:r>
                            </w:p>
                            <w:p w14:paraId="0881DD15" w14:textId="77777777" w:rsidR="00C24E5D" w:rsidRDefault="00C24E5D" w:rsidP="00AD26A6">
                              <w:pPr>
                                <w:jc w:val="both"/>
                                <w:rPr>
                                  <w:color w:val="3B33A1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14:paraId="790B2613" w14:textId="77777777" w:rsidR="00C24E5D" w:rsidRPr="00AD26A6" w:rsidRDefault="00C24E5D" w:rsidP="00AD26A6">
                              <w:pPr>
                                <w:jc w:val="both"/>
                                <w:rPr>
                                  <w:color w:val="3B33A1" w:themeColor="text1" w:themeTint="A6"/>
                                  <w:szCs w:val="28"/>
                                </w:rPr>
                              </w:pPr>
                              <w:r w:rsidRPr="00AD26A6">
                                <w:rPr>
                                  <w:color w:val="3B33A1" w:themeColor="text1" w:themeTint="A6"/>
                                  <w:szCs w:val="28"/>
                                </w:rPr>
                                <w:t xml:space="preserve">Question 1  </w:t>
                              </w:r>
                            </w:p>
                            <w:p w14:paraId="3BC090A0" w14:textId="77777777" w:rsidR="00C24E5D" w:rsidRPr="00AD26A6" w:rsidRDefault="00C24E5D" w:rsidP="00AD26A6">
                              <w:pPr>
                                <w:jc w:val="both"/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</w:pPr>
                            </w:p>
                            <w:p w14:paraId="65792F5A" w14:textId="4798DFB1" w:rsidR="00C24E5D" w:rsidRPr="00AD26A6" w:rsidRDefault="00C24E5D" w:rsidP="00AD26A6">
                              <w:pPr>
                                <w:jc w:val="both"/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</w:pPr>
                              <w:r w:rsidRPr="00AD26A6"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  <w:tab/>
                              </w:r>
                              <w:r w:rsidRPr="00AD26A6">
                                <w:rPr>
                                  <w:color w:val="3B33A1" w:themeColor="text1" w:themeTint="A6"/>
                                  <w:szCs w:val="28"/>
                                </w:rPr>
                                <w:t>&gt;&gt;&gt;&gt;&gt;&gt;</w:t>
                              </w:r>
                              <w:proofErr w:type="gramStart"/>
                              <w:r w:rsidRPr="00AD26A6">
                                <w:rPr>
                                  <w:color w:val="3B33A1" w:themeColor="text1" w:themeTint="A6"/>
                                  <w:szCs w:val="28"/>
                                </w:rPr>
                                <w:t xml:space="preserve">&gt; </w:t>
                              </w:r>
                              <w:r w:rsidR="00AD26A6" w:rsidRPr="00AD26A6">
                                <w:rPr>
                                  <w:color w:val="3B33A1" w:themeColor="text1" w:themeTint="A6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AD26A6">
                                <w:rPr>
                                  <w:color w:val="3B33A1" w:themeColor="text1" w:themeTint="A6"/>
                                  <w:szCs w:val="28"/>
                                </w:rPr>
                                <w:t>Config</w:t>
                              </w:r>
                              <w:r w:rsidR="00AD26A6" w:rsidRPr="00AD26A6">
                                <w:rPr>
                                  <w:color w:val="3B33A1" w:themeColor="text1" w:themeTint="A6"/>
                                  <w:szCs w:val="28"/>
                                </w:rPr>
                                <w:t>a</w:t>
                              </w:r>
                              <w:r w:rsidRPr="00AD26A6">
                                <w:rPr>
                                  <w:color w:val="3B33A1" w:themeColor="text1" w:themeTint="A6"/>
                                  <w:szCs w:val="28"/>
                                </w:rPr>
                                <w:t>rat</w:t>
                              </w:r>
                              <w:r w:rsidR="00AD26A6" w:rsidRPr="00AD26A6">
                                <w:rPr>
                                  <w:color w:val="3B33A1" w:themeColor="text1" w:themeTint="A6"/>
                                  <w:szCs w:val="28"/>
                                </w:rPr>
                                <w:t>i</w:t>
                              </w:r>
                              <w:r w:rsidRPr="00AD26A6">
                                <w:rPr>
                                  <w:color w:val="3B33A1" w:themeColor="text1" w:themeTint="A6"/>
                                  <w:szCs w:val="28"/>
                                </w:rPr>
                                <w:t>ons</w:t>
                              </w:r>
                              <w:proofErr w:type="spellEnd"/>
                              <w:proofErr w:type="gramEnd"/>
                              <w:r w:rsidRPr="00AD26A6">
                                <w:rPr>
                                  <w:color w:val="3B33A1" w:themeColor="text1" w:themeTint="A6"/>
                                  <w:szCs w:val="28"/>
                                </w:rPr>
                                <w:t xml:space="preserve"> </w:t>
                              </w:r>
                              <w:r w:rsidR="00AD26A6" w:rsidRPr="00AD26A6">
                                <w:rPr>
                                  <w:color w:val="3B33A1" w:themeColor="text1" w:themeTint="A6"/>
                                  <w:szCs w:val="28"/>
                                </w:rPr>
                                <w:t xml:space="preserve"> </w:t>
                              </w:r>
                              <w:r w:rsidRPr="00AD26A6">
                                <w:rPr>
                                  <w:color w:val="3B33A1" w:themeColor="text1" w:themeTint="A6"/>
                                  <w:szCs w:val="28"/>
                                </w:rPr>
                                <w:t>&lt;&lt;&lt;&lt;&lt;&lt;&lt;&lt;&lt;</w:t>
                              </w:r>
                            </w:p>
                            <w:p w14:paraId="751A78BE" w14:textId="77777777" w:rsidR="00C24E5D" w:rsidRPr="00AD26A6" w:rsidRDefault="00C24E5D" w:rsidP="00AD26A6">
                              <w:pPr>
                                <w:jc w:val="both"/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</w:pPr>
                            </w:p>
                            <w:p w14:paraId="13970431" w14:textId="3EE589A5" w:rsidR="00C24E5D" w:rsidRPr="00AD26A6" w:rsidRDefault="00C24E5D" w:rsidP="00AD26A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jc w:val="both"/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</w:pPr>
                              <w:r w:rsidRPr="00AD26A6"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  <w:t xml:space="preserve">This java file was </w:t>
                              </w:r>
                              <w:proofErr w:type="spellStart"/>
                              <w:r w:rsidRPr="00AD26A6"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  <w:t>devloped</w:t>
                              </w:r>
                              <w:proofErr w:type="spellEnd"/>
                              <w:r w:rsidRPr="00AD26A6"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  <w:t xml:space="preserve"> in NetBeans IDE 8.1 environment.</w:t>
                              </w:r>
                            </w:p>
                            <w:p w14:paraId="3C6871AD" w14:textId="7ED6C3C6" w:rsidR="00AD26A6" w:rsidRPr="00AD26A6" w:rsidRDefault="00AD26A6" w:rsidP="00AD26A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</w:pPr>
                              <w:r w:rsidRPr="00AD26A6"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  <w:t xml:space="preserve">Import the </w:t>
                              </w:r>
                              <w:r w:rsidRPr="00AD26A6">
                                <w:rPr>
                                  <w:color w:val="FF0000"/>
                                  <w:sz w:val="24"/>
                                  <w:szCs w:val="24"/>
                                </w:rPr>
                                <w:t xml:space="preserve">project Main </w:t>
                              </w:r>
                              <w:r w:rsidRPr="00AD26A6"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  <w:t xml:space="preserve">from the </w:t>
                              </w:r>
                              <w:r w:rsidRPr="00AD26A6">
                                <w:rPr>
                                  <w:i/>
                                  <w:iCs/>
                                  <w:color w:val="3B33A1" w:themeColor="text1" w:themeTint="A6"/>
                                  <w:sz w:val="24"/>
                                  <w:szCs w:val="24"/>
                                  <w:u w:val="single"/>
                                </w:rPr>
                                <w:t>assignment project</w:t>
                              </w:r>
                              <w:r w:rsidRPr="00AD26A6"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  <w:t xml:space="preserve"> folder</w:t>
                              </w:r>
                            </w:p>
                            <w:p w14:paraId="23888652" w14:textId="77777777" w:rsidR="00C24E5D" w:rsidRPr="00AD26A6" w:rsidRDefault="00C24E5D" w:rsidP="00AD26A6">
                              <w:pPr>
                                <w:jc w:val="both"/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</w:pPr>
                            </w:p>
                            <w:p w14:paraId="4795CC4F" w14:textId="399D4756" w:rsidR="00C24E5D" w:rsidRDefault="00C24E5D" w:rsidP="00AD26A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jc w:val="both"/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</w:pPr>
                              <w:r w:rsidRPr="00AD26A6"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  <w:t xml:space="preserve">In this java code you should copy the path of your test.txt file, pattern.txt and patternmatch.txt </w:t>
                              </w:r>
                              <w:proofErr w:type="gramStart"/>
                              <w:r w:rsidRPr="00AD26A6"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  <w:t>in to</w:t>
                              </w:r>
                              <w:proofErr w:type="gramEnd"/>
                              <w:r w:rsidRPr="00AD26A6"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  <w:t xml:space="preserve"> the code</w:t>
                              </w:r>
                            </w:p>
                            <w:p w14:paraId="1745ABFA" w14:textId="77777777" w:rsidR="00AD26A6" w:rsidRPr="00AD26A6" w:rsidRDefault="00AD26A6" w:rsidP="00AD26A6">
                              <w:pPr>
                                <w:pStyle w:val="ListParagraph"/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</w:pPr>
                            </w:p>
                            <w:p w14:paraId="4EB79FAA" w14:textId="75751971" w:rsidR="00AD26A6" w:rsidRPr="00AD26A6" w:rsidRDefault="00AD26A6" w:rsidP="00AD26A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  <w:t xml:space="preserve">Do not need to manually create the output text </w:t>
                              </w:r>
                              <w:proofErr w:type="gramStart"/>
                              <w:r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  <w:t>file ,</w:t>
                              </w:r>
                              <w:proofErr w:type="gramEnd"/>
                              <w:r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  <w:t xml:space="preserve"> but should mention the file name and the path to the output text file.</w:t>
                              </w:r>
                            </w:p>
                            <w:p w14:paraId="61C680BD" w14:textId="77777777" w:rsidR="00AD26A6" w:rsidRPr="00AD26A6" w:rsidRDefault="00AD26A6" w:rsidP="00AD26A6">
                              <w:pPr>
                                <w:pStyle w:val="ListParagraph"/>
                                <w:ind w:left="1440"/>
                                <w:jc w:val="both"/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</w:pPr>
                            </w:p>
                            <w:p w14:paraId="58CBC857" w14:textId="77777777" w:rsidR="00C24E5D" w:rsidRPr="00AD26A6" w:rsidRDefault="00C24E5D" w:rsidP="00AD26A6">
                              <w:pPr>
                                <w:jc w:val="both"/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</w:pPr>
                              <w:r w:rsidRPr="00AD26A6"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  <w:tab/>
                              </w:r>
                              <w:r w:rsidRPr="00AD26A6"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  <w:p w14:paraId="1CD1A30D" w14:textId="77777777" w:rsidR="00C24E5D" w:rsidRPr="00AD26A6" w:rsidRDefault="00C24E5D" w:rsidP="00AD26A6">
                              <w:pPr>
                                <w:jc w:val="both"/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</w:pPr>
                              <w:r w:rsidRPr="00AD26A6"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  <w:tab/>
                              </w:r>
                              <w:r w:rsidRPr="00AD26A6"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  <w:tab/>
                              </w:r>
                              <w:proofErr w:type="spellStart"/>
                              <w:r w:rsidRPr="00AD26A6"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  <w:t>FileReader</w:t>
                              </w:r>
                              <w:proofErr w:type="spellEnd"/>
                              <w:r w:rsidRPr="00AD26A6"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AD26A6"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  <w:t>textFile</w:t>
                              </w:r>
                              <w:proofErr w:type="spellEnd"/>
                              <w:r w:rsidRPr="00AD26A6"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  <w:t xml:space="preserve"> = new </w:t>
                              </w:r>
                              <w:proofErr w:type="spellStart"/>
                              <w:proofErr w:type="gramStart"/>
                              <w:r w:rsidRPr="00AD26A6"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  <w:t>FileReader</w:t>
                              </w:r>
                              <w:proofErr w:type="spellEnd"/>
                              <w:r w:rsidRPr="00AD26A6">
                                <w:rPr>
                                  <w:color w:val="FF0000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End"/>
                              <w:r w:rsidRPr="00AD26A6">
                                <w:rPr>
                                  <w:color w:val="FF0000"/>
                                  <w:sz w:val="24"/>
                                  <w:szCs w:val="24"/>
                                </w:rPr>
                                <w:t>"........text.txt file path here......</w:t>
                              </w:r>
                              <w:r w:rsidRPr="00AD26A6"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  <w:t>");</w:t>
                              </w:r>
                            </w:p>
                            <w:p w14:paraId="3168DD59" w14:textId="77777777" w:rsidR="00C24E5D" w:rsidRPr="00AD26A6" w:rsidRDefault="00C24E5D" w:rsidP="00AD26A6">
                              <w:pPr>
                                <w:jc w:val="both"/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</w:pPr>
                              <w:r w:rsidRPr="00AD26A6"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  <w:t xml:space="preserve">            </w:t>
                              </w:r>
                            </w:p>
                            <w:p w14:paraId="1F007EF1" w14:textId="77777777" w:rsidR="00C24E5D" w:rsidRPr="00AD26A6" w:rsidRDefault="00C24E5D" w:rsidP="00AD26A6">
                              <w:pPr>
                                <w:jc w:val="both"/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</w:pPr>
                              <w:r w:rsidRPr="00AD26A6"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  <w:t xml:space="preserve">            </w:t>
                              </w:r>
                              <w:r w:rsidRPr="00AD26A6"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  <w:tab/>
                              </w:r>
                              <w:r w:rsidRPr="00AD26A6"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  <w:tab/>
                              </w:r>
                              <w:proofErr w:type="spellStart"/>
                              <w:r w:rsidRPr="00AD26A6"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  <w:t>FileReader</w:t>
                              </w:r>
                              <w:proofErr w:type="spellEnd"/>
                              <w:r w:rsidRPr="00AD26A6"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AD26A6"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  <w:t>patterFile</w:t>
                              </w:r>
                              <w:proofErr w:type="spellEnd"/>
                              <w:r w:rsidRPr="00AD26A6"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  <w:t xml:space="preserve"> = new </w:t>
                              </w:r>
                              <w:proofErr w:type="spellStart"/>
                              <w:proofErr w:type="gramStart"/>
                              <w:r w:rsidRPr="00AD26A6"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  <w:t>FileReader</w:t>
                              </w:r>
                              <w:proofErr w:type="spellEnd"/>
                              <w:r w:rsidRPr="00AD26A6">
                                <w:rPr>
                                  <w:color w:val="FF0000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End"/>
                              <w:r w:rsidRPr="00AD26A6">
                                <w:rPr>
                                  <w:color w:val="FF0000"/>
                                  <w:sz w:val="24"/>
                                  <w:szCs w:val="24"/>
                                </w:rPr>
                                <w:t>"........pattern.txt file path here......</w:t>
                              </w:r>
                              <w:r w:rsidRPr="00AD26A6"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  <w:t>");</w:t>
                              </w:r>
                            </w:p>
                            <w:p w14:paraId="7112B4B2" w14:textId="77777777" w:rsidR="00C24E5D" w:rsidRPr="00AD26A6" w:rsidRDefault="00C24E5D" w:rsidP="00AD26A6">
                              <w:pPr>
                                <w:jc w:val="both"/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</w:pPr>
                              <w:r w:rsidRPr="00AD26A6"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  <w:t xml:space="preserve">            </w:t>
                              </w:r>
                            </w:p>
                            <w:p w14:paraId="75AB0600" w14:textId="77777777" w:rsidR="00C24E5D" w:rsidRPr="00AD26A6" w:rsidRDefault="00C24E5D" w:rsidP="00AD26A6">
                              <w:pPr>
                                <w:jc w:val="both"/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</w:pPr>
                              <w:r w:rsidRPr="00AD26A6"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  <w:t xml:space="preserve">            </w:t>
                              </w:r>
                              <w:r w:rsidRPr="00AD26A6"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  <w:tab/>
                              </w:r>
                              <w:r w:rsidRPr="00AD26A6"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  <w:tab/>
                                <w:t xml:space="preserve">File </w:t>
                              </w:r>
                              <w:proofErr w:type="spellStart"/>
                              <w:r w:rsidRPr="00AD26A6"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  <w:t>patternMatchFile</w:t>
                              </w:r>
                              <w:proofErr w:type="spellEnd"/>
                              <w:r w:rsidRPr="00AD26A6"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  <w:t xml:space="preserve"> = new </w:t>
                              </w:r>
                              <w:proofErr w:type="gramStart"/>
                              <w:r w:rsidRPr="00AD26A6"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  <w:t>File(</w:t>
                              </w:r>
                              <w:proofErr w:type="gramEnd"/>
                              <w:r w:rsidRPr="00AD26A6"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  <w:t>"</w:t>
                              </w:r>
                              <w:r w:rsidRPr="00AD26A6">
                                <w:rPr>
                                  <w:color w:val="FF0000"/>
                                  <w:sz w:val="24"/>
                                  <w:szCs w:val="24"/>
                                </w:rPr>
                                <w:t>........patternmatch.txt file path here......</w:t>
                              </w:r>
                              <w:r w:rsidRPr="00AD26A6"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  <w:t>");</w:t>
                              </w:r>
                            </w:p>
                            <w:p w14:paraId="3D121939" w14:textId="77777777" w:rsidR="00C24E5D" w:rsidRPr="00AD26A6" w:rsidRDefault="00C24E5D" w:rsidP="00AD26A6">
                              <w:pPr>
                                <w:jc w:val="both"/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</w:pPr>
                            </w:p>
                            <w:p w14:paraId="7A5E76D8" w14:textId="77777777" w:rsidR="00C24E5D" w:rsidRPr="00AD26A6" w:rsidRDefault="00C24E5D" w:rsidP="00AD26A6">
                              <w:pPr>
                                <w:jc w:val="both"/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</w:pPr>
                            </w:p>
                            <w:p w14:paraId="15024631" w14:textId="77777777" w:rsidR="00C24E5D" w:rsidRPr="00AD26A6" w:rsidRDefault="00C24E5D" w:rsidP="00AD26A6">
                              <w:pPr>
                                <w:jc w:val="both"/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</w:pPr>
                              <w:r w:rsidRPr="00AD26A6"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  <w:p w14:paraId="134B73E2" w14:textId="77777777" w:rsidR="00C24E5D" w:rsidRPr="00AD26A6" w:rsidRDefault="00C24E5D" w:rsidP="00AD26A6">
                              <w:pPr>
                                <w:jc w:val="both"/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</w:pPr>
                              <w:r w:rsidRPr="00AD26A6"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  <w:tab/>
                                <w:t>&gt;&gt;&gt;&gt;&gt;&gt;&gt; Introduction &lt;&lt;&lt;&lt;&lt;&lt;&lt;&lt;</w:t>
                              </w:r>
                              <w:r w:rsidRPr="00AD26A6"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  <w:p w14:paraId="50A973C7" w14:textId="77777777" w:rsidR="00C24E5D" w:rsidRPr="00AD26A6" w:rsidRDefault="00C24E5D" w:rsidP="00AD26A6">
                              <w:pPr>
                                <w:jc w:val="both"/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</w:pPr>
                            </w:p>
                            <w:p w14:paraId="0FCB687F" w14:textId="684F8FCD" w:rsidR="00C24E5D" w:rsidRPr="00AD26A6" w:rsidRDefault="00C24E5D" w:rsidP="00AD26A6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jc w:val="both"/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</w:pPr>
                              <w:r w:rsidRPr="00AD26A6"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  <w:t xml:space="preserve">In text.txt file you can include one string or many strings or </w:t>
                              </w:r>
                              <w:proofErr w:type="spellStart"/>
                              <w:r w:rsidRPr="00AD26A6"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  <w:t>paragarphs</w:t>
                              </w:r>
                              <w:proofErr w:type="spellEnd"/>
                              <w:r w:rsidRPr="00AD26A6"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  <w:t xml:space="preserve"> also.</w:t>
                              </w:r>
                            </w:p>
                            <w:p w14:paraId="09748364" w14:textId="77777777" w:rsidR="00C24E5D" w:rsidRPr="00AD26A6" w:rsidRDefault="00C24E5D" w:rsidP="00AD26A6">
                              <w:pPr>
                                <w:jc w:val="both"/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</w:pPr>
                            </w:p>
                            <w:p w14:paraId="01678F72" w14:textId="77777777" w:rsidR="00AD26A6" w:rsidRPr="00AD26A6" w:rsidRDefault="00C24E5D" w:rsidP="00B4545E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jc w:val="both"/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</w:pPr>
                              <w:r w:rsidRPr="00AD26A6"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  <w:t>In pattern.txt file you can include one pattern or many patterns</w:t>
                              </w:r>
                              <w:r w:rsidR="00AD26A6" w:rsidRPr="00AD26A6"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  <w:t>,</w:t>
                              </w:r>
                            </w:p>
                            <w:p w14:paraId="3FCA8E79" w14:textId="4A1E2AA7" w:rsidR="00C24E5D" w:rsidRPr="00AD26A6" w:rsidRDefault="00C24E5D" w:rsidP="00AD26A6">
                              <w:pPr>
                                <w:ind w:left="1488"/>
                                <w:jc w:val="both"/>
                                <w:rPr>
                                  <w:i/>
                                  <w:iCs/>
                                  <w:color w:val="FF3300"/>
                                  <w:sz w:val="24"/>
                                  <w:szCs w:val="24"/>
                                </w:rPr>
                              </w:pPr>
                              <w:r w:rsidRPr="00AD26A6"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  <w:t xml:space="preserve">but when including many patterns </w:t>
                              </w:r>
                              <w:proofErr w:type="spellStart"/>
                              <w:r w:rsidRPr="00AD26A6">
                                <w:rPr>
                                  <w:color w:val="FF3300"/>
                                  <w:sz w:val="24"/>
                                  <w:szCs w:val="24"/>
                                </w:rPr>
                                <w:t>seperate</w:t>
                              </w:r>
                              <w:proofErr w:type="spellEnd"/>
                              <w:r w:rsidRPr="00AD26A6">
                                <w:rPr>
                                  <w:color w:val="FF3300"/>
                                  <w:sz w:val="24"/>
                                  <w:szCs w:val="24"/>
                                </w:rPr>
                                <w:t xml:space="preserve"> them by a space</w:t>
                              </w:r>
                              <w:r w:rsidRPr="00AD26A6"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 w:rsidRPr="00AD26A6">
                                <w:rPr>
                                  <w:i/>
                                  <w:iCs/>
                                  <w:color w:val="FF3300"/>
                                  <w:sz w:val="24"/>
                                  <w:szCs w:val="24"/>
                                </w:rPr>
                                <w:t>not include them in separate lines in pattern.txt</w:t>
                              </w:r>
                              <w:r w:rsidR="00AD26A6" w:rsidRPr="00AD26A6">
                                <w:rPr>
                                  <w:i/>
                                  <w:iCs/>
                                  <w:color w:val="FF3300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14:paraId="58C8850F" w14:textId="77777777" w:rsidR="00C24E5D" w:rsidRPr="00AD26A6" w:rsidRDefault="00C24E5D" w:rsidP="00AD26A6">
                              <w:pPr>
                                <w:jc w:val="both"/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</w:pPr>
                              <w:r w:rsidRPr="00AD26A6"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  <w:t xml:space="preserve">    </w:t>
                              </w:r>
                            </w:p>
                            <w:p w14:paraId="1FA566C5" w14:textId="026BEFA3" w:rsidR="00C24E5D" w:rsidRPr="00AD26A6" w:rsidRDefault="00C24E5D" w:rsidP="00AD26A6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jc w:val="both"/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</w:pPr>
                              <w:r w:rsidRPr="00AD26A6"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  <w:t xml:space="preserve">The positions start from </w:t>
                              </w:r>
                              <w:proofErr w:type="gramStart"/>
                              <w:r w:rsidRPr="00AD26A6"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  <w:t>0 ,</w:t>
                              </w:r>
                              <w:proofErr w:type="gramEnd"/>
                              <w:r w:rsidRPr="00AD26A6"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  <w:t xml:space="preserve"> positions of the first character is 0 in the text.txt file</w:t>
                              </w:r>
                            </w:p>
                            <w:p w14:paraId="453EA363" w14:textId="78DBD7B5" w:rsidR="00C24E5D" w:rsidRDefault="00C24E5D" w:rsidP="00AD26A6">
                              <w:pPr>
                                <w:jc w:val="both"/>
                                <w:rPr>
                                  <w:color w:val="3B33A1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914400" rIns="182880" bIns="18288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3"/>
                        <wps:cNvSpPr/>
                        <wps:spPr>
                          <a:xfrm>
                            <a:off x="0" y="0"/>
                            <a:ext cx="190500" cy="822960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Pentagon 4"/>
                        <wps:cNvSpPr/>
                        <wps:spPr>
                          <a:xfrm>
                            <a:off x="0" y="323850"/>
                            <a:ext cx="2466504" cy="384809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466F31" w14:textId="531E7187" w:rsidR="00C24E5D" w:rsidRDefault="00C24E5D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6"/>
                                  <w:szCs w:val="26"/>
                                </w:rPr>
                                <w:t>Question 1</w:t>
                              </w:r>
                            </w:p>
                          </w:txbxContent>
                        </wps:txbx>
                        <wps:bodyPr rot="0" spcFirstLastPara="0" vert="horz" wrap="square" lIns="36576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240F1847" id="Group 4" o:spid="_x0000_s1028" style="position:absolute;margin-left:0;margin-top:0;width:562.8pt;height:712.8pt;z-index:251667456;mso-height-percent:950;mso-left-percent:40;mso-wrap-distance-left:18pt;mso-wrap-distance-right:18pt;mso-position-horizontal-relative:page;mso-position-vertical:center;mso-position-vertical-relative:page;mso-height-percent:950;mso-left-percent:40" coordsize="25717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">
                <v:shape id="Text Box 9" o:spid="_x0000_s1029" type="#_x0000_t202" style="position:absolute;left:1905;width:23812;height:82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" fillcolor="#e9e8e8 [2899]" stroked="f" strokeweight=".5pt">
                  <v:fill color2="#e1e0e0 [3139]" rotate="t" focusposition=".5,.5" focussize="-.5,-.5" focus="100%" type="gradientRadial"/>
                  <v:textbox inset="14.4pt,1in,14.4pt,14.4pt">
                    <w:txbxContent>
                      <w:p w14:paraId="24EF399C" w14:textId="77777777" w:rsidR="00C24E5D" w:rsidRPr="00C24E5D" w:rsidRDefault="00C24E5D" w:rsidP="00AD26A6">
                        <w:pPr>
                          <w:pStyle w:val="Heading1"/>
                          <w:shd w:val="clear" w:color="auto" w:fill="FFFFFF"/>
                          <w:spacing w:before="0" w:after="0"/>
                          <w:jc w:val="both"/>
                          <w:rPr>
                            <w:rFonts w:ascii="Arial" w:eastAsia="Times New Roman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</w:rPr>
                        </w:pPr>
                        <w:r w:rsidRPr="00C24E5D">
                          <w:rPr>
                            <w:rFonts w:ascii="Arial" w:hAnsi="Arial" w:cs="Arial"/>
                            <w:b w:val="0"/>
                            <w:bCs/>
                            <w:sz w:val="28"/>
                            <w:szCs w:val="16"/>
                          </w:rPr>
                          <w:t xml:space="preserve">We used </w:t>
                        </w:r>
                        <w:r w:rsidRPr="00C24E5D">
                          <w:rPr>
                            <w:rFonts w:ascii="Arial" w:hAnsi="Arial" w:cs="Arial"/>
                            <w:i/>
                            <w:iCs/>
                            <w:sz w:val="28"/>
                            <w:szCs w:val="16"/>
                          </w:rPr>
                          <w:t>Pattern Matching Algorithm</w:t>
                        </w:r>
                        <w:r w:rsidRPr="00C24E5D">
                          <w:rPr>
                            <w:rFonts w:ascii="Arial" w:hAnsi="Arial" w:cs="Arial"/>
                            <w:sz w:val="28"/>
                            <w:szCs w:val="16"/>
                          </w:rPr>
                          <w:t xml:space="preserve"> - Brute Force </w:t>
                        </w:r>
                        <w:r w:rsidRPr="00C24E5D">
                          <w:rPr>
                            <w:rFonts w:ascii="Arial" w:hAnsi="Arial" w:cs="Arial"/>
                            <w:b w:val="0"/>
                            <w:bCs/>
                            <w:sz w:val="28"/>
                            <w:szCs w:val="16"/>
                          </w:rPr>
                          <w:t>for both Questions</w:t>
                        </w:r>
                      </w:p>
                      <w:p w14:paraId="0881DD15" w14:textId="77777777" w:rsidR="00C24E5D" w:rsidRDefault="00C24E5D" w:rsidP="00AD26A6">
                        <w:pPr>
                          <w:jc w:val="both"/>
                          <w:rPr>
                            <w:color w:val="3B33A1" w:themeColor="text1" w:themeTint="A6"/>
                            <w:sz w:val="20"/>
                            <w:szCs w:val="20"/>
                          </w:rPr>
                        </w:pPr>
                      </w:p>
                      <w:p w14:paraId="790B2613" w14:textId="77777777" w:rsidR="00C24E5D" w:rsidRPr="00AD26A6" w:rsidRDefault="00C24E5D" w:rsidP="00AD26A6">
                        <w:pPr>
                          <w:jc w:val="both"/>
                          <w:rPr>
                            <w:color w:val="3B33A1" w:themeColor="text1" w:themeTint="A6"/>
                            <w:szCs w:val="28"/>
                          </w:rPr>
                        </w:pPr>
                        <w:r w:rsidRPr="00AD26A6">
                          <w:rPr>
                            <w:color w:val="3B33A1" w:themeColor="text1" w:themeTint="A6"/>
                            <w:szCs w:val="28"/>
                          </w:rPr>
                          <w:t xml:space="preserve">Question 1  </w:t>
                        </w:r>
                      </w:p>
                      <w:p w14:paraId="3BC090A0" w14:textId="77777777" w:rsidR="00C24E5D" w:rsidRPr="00AD26A6" w:rsidRDefault="00C24E5D" w:rsidP="00AD26A6">
                        <w:pPr>
                          <w:jc w:val="both"/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</w:pPr>
                      </w:p>
                      <w:p w14:paraId="65792F5A" w14:textId="4798DFB1" w:rsidR="00C24E5D" w:rsidRPr="00AD26A6" w:rsidRDefault="00C24E5D" w:rsidP="00AD26A6">
                        <w:pPr>
                          <w:jc w:val="both"/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</w:pPr>
                        <w:r w:rsidRPr="00AD26A6"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  <w:tab/>
                        </w:r>
                        <w:r w:rsidRPr="00AD26A6">
                          <w:rPr>
                            <w:color w:val="3B33A1" w:themeColor="text1" w:themeTint="A6"/>
                            <w:szCs w:val="28"/>
                          </w:rPr>
                          <w:t>&gt;&gt;&gt;&gt;&gt;&gt;</w:t>
                        </w:r>
                        <w:proofErr w:type="gramStart"/>
                        <w:r w:rsidRPr="00AD26A6">
                          <w:rPr>
                            <w:color w:val="3B33A1" w:themeColor="text1" w:themeTint="A6"/>
                            <w:szCs w:val="28"/>
                          </w:rPr>
                          <w:t xml:space="preserve">&gt; </w:t>
                        </w:r>
                        <w:r w:rsidR="00AD26A6" w:rsidRPr="00AD26A6">
                          <w:rPr>
                            <w:color w:val="3B33A1" w:themeColor="text1" w:themeTint="A6"/>
                            <w:szCs w:val="28"/>
                          </w:rPr>
                          <w:t xml:space="preserve"> </w:t>
                        </w:r>
                        <w:proofErr w:type="spellStart"/>
                        <w:r w:rsidRPr="00AD26A6">
                          <w:rPr>
                            <w:color w:val="3B33A1" w:themeColor="text1" w:themeTint="A6"/>
                            <w:szCs w:val="28"/>
                          </w:rPr>
                          <w:t>Config</w:t>
                        </w:r>
                        <w:r w:rsidR="00AD26A6" w:rsidRPr="00AD26A6">
                          <w:rPr>
                            <w:color w:val="3B33A1" w:themeColor="text1" w:themeTint="A6"/>
                            <w:szCs w:val="28"/>
                          </w:rPr>
                          <w:t>a</w:t>
                        </w:r>
                        <w:r w:rsidRPr="00AD26A6">
                          <w:rPr>
                            <w:color w:val="3B33A1" w:themeColor="text1" w:themeTint="A6"/>
                            <w:szCs w:val="28"/>
                          </w:rPr>
                          <w:t>rat</w:t>
                        </w:r>
                        <w:r w:rsidR="00AD26A6" w:rsidRPr="00AD26A6">
                          <w:rPr>
                            <w:color w:val="3B33A1" w:themeColor="text1" w:themeTint="A6"/>
                            <w:szCs w:val="28"/>
                          </w:rPr>
                          <w:t>i</w:t>
                        </w:r>
                        <w:r w:rsidRPr="00AD26A6">
                          <w:rPr>
                            <w:color w:val="3B33A1" w:themeColor="text1" w:themeTint="A6"/>
                            <w:szCs w:val="28"/>
                          </w:rPr>
                          <w:t>ons</w:t>
                        </w:r>
                        <w:proofErr w:type="spellEnd"/>
                        <w:proofErr w:type="gramEnd"/>
                        <w:r w:rsidRPr="00AD26A6">
                          <w:rPr>
                            <w:color w:val="3B33A1" w:themeColor="text1" w:themeTint="A6"/>
                            <w:szCs w:val="28"/>
                          </w:rPr>
                          <w:t xml:space="preserve"> </w:t>
                        </w:r>
                        <w:r w:rsidR="00AD26A6" w:rsidRPr="00AD26A6">
                          <w:rPr>
                            <w:color w:val="3B33A1" w:themeColor="text1" w:themeTint="A6"/>
                            <w:szCs w:val="28"/>
                          </w:rPr>
                          <w:t xml:space="preserve"> </w:t>
                        </w:r>
                        <w:r w:rsidRPr="00AD26A6">
                          <w:rPr>
                            <w:color w:val="3B33A1" w:themeColor="text1" w:themeTint="A6"/>
                            <w:szCs w:val="28"/>
                          </w:rPr>
                          <w:t>&lt;&lt;&lt;&lt;&lt;&lt;&lt;&lt;&lt;</w:t>
                        </w:r>
                      </w:p>
                      <w:p w14:paraId="751A78BE" w14:textId="77777777" w:rsidR="00C24E5D" w:rsidRPr="00AD26A6" w:rsidRDefault="00C24E5D" w:rsidP="00AD26A6">
                        <w:pPr>
                          <w:jc w:val="both"/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</w:pPr>
                      </w:p>
                      <w:p w14:paraId="13970431" w14:textId="3EE589A5" w:rsidR="00C24E5D" w:rsidRPr="00AD26A6" w:rsidRDefault="00C24E5D" w:rsidP="00AD26A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jc w:val="both"/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</w:pPr>
                        <w:r w:rsidRPr="00AD26A6"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  <w:t xml:space="preserve">This java file was </w:t>
                        </w:r>
                        <w:proofErr w:type="spellStart"/>
                        <w:r w:rsidRPr="00AD26A6"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  <w:t>devloped</w:t>
                        </w:r>
                        <w:proofErr w:type="spellEnd"/>
                        <w:r w:rsidRPr="00AD26A6"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  <w:t xml:space="preserve"> in NetBeans IDE 8.1 environment.</w:t>
                        </w:r>
                      </w:p>
                      <w:p w14:paraId="3C6871AD" w14:textId="7ED6C3C6" w:rsidR="00AD26A6" w:rsidRPr="00AD26A6" w:rsidRDefault="00AD26A6" w:rsidP="00AD26A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</w:pPr>
                        <w:r w:rsidRPr="00AD26A6"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  <w:t xml:space="preserve">Import the </w:t>
                        </w:r>
                        <w:r w:rsidRPr="00AD26A6">
                          <w:rPr>
                            <w:color w:val="FF0000"/>
                            <w:sz w:val="24"/>
                            <w:szCs w:val="24"/>
                          </w:rPr>
                          <w:t xml:space="preserve">project </w:t>
                        </w:r>
                        <w:r w:rsidRPr="00AD26A6">
                          <w:rPr>
                            <w:color w:val="FF0000"/>
                            <w:sz w:val="24"/>
                            <w:szCs w:val="24"/>
                          </w:rPr>
                          <w:t>Main</w:t>
                        </w:r>
                        <w:r w:rsidRPr="00AD26A6">
                          <w:rPr>
                            <w:color w:val="FF0000"/>
                            <w:sz w:val="24"/>
                            <w:szCs w:val="24"/>
                          </w:rPr>
                          <w:t xml:space="preserve"> </w:t>
                        </w:r>
                        <w:r w:rsidRPr="00AD26A6"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  <w:t xml:space="preserve">from the </w:t>
                        </w:r>
                        <w:r w:rsidRPr="00AD26A6">
                          <w:rPr>
                            <w:i/>
                            <w:iCs/>
                            <w:color w:val="3B33A1" w:themeColor="text1" w:themeTint="A6"/>
                            <w:sz w:val="24"/>
                            <w:szCs w:val="24"/>
                            <w:u w:val="single"/>
                          </w:rPr>
                          <w:t>assignment project</w:t>
                        </w:r>
                        <w:r w:rsidRPr="00AD26A6"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  <w:t xml:space="preserve"> folder</w:t>
                        </w:r>
                      </w:p>
                      <w:p w14:paraId="23888652" w14:textId="77777777" w:rsidR="00C24E5D" w:rsidRPr="00AD26A6" w:rsidRDefault="00C24E5D" w:rsidP="00AD26A6">
                        <w:pPr>
                          <w:jc w:val="both"/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</w:pPr>
                      </w:p>
                      <w:p w14:paraId="4795CC4F" w14:textId="399D4756" w:rsidR="00C24E5D" w:rsidRDefault="00C24E5D" w:rsidP="00AD26A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jc w:val="both"/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</w:pPr>
                        <w:r w:rsidRPr="00AD26A6"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  <w:t xml:space="preserve">In this java code you should copy the path of your test.txt file, pattern.txt and patternmatch.txt </w:t>
                        </w:r>
                        <w:proofErr w:type="gramStart"/>
                        <w:r w:rsidRPr="00AD26A6"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  <w:t>in to</w:t>
                        </w:r>
                        <w:proofErr w:type="gramEnd"/>
                        <w:r w:rsidRPr="00AD26A6"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  <w:t xml:space="preserve"> the code</w:t>
                        </w:r>
                      </w:p>
                      <w:p w14:paraId="1745ABFA" w14:textId="77777777" w:rsidR="00AD26A6" w:rsidRPr="00AD26A6" w:rsidRDefault="00AD26A6" w:rsidP="00AD26A6">
                        <w:pPr>
                          <w:pStyle w:val="ListParagraph"/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</w:pPr>
                      </w:p>
                      <w:p w14:paraId="4EB79FAA" w14:textId="75751971" w:rsidR="00AD26A6" w:rsidRPr="00AD26A6" w:rsidRDefault="00AD26A6" w:rsidP="00AD26A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</w:pPr>
                        <w:r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  <w:t xml:space="preserve">Do not need to manually create the output text </w:t>
                        </w:r>
                        <w:proofErr w:type="gramStart"/>
                        <w:r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  <w:t>file ,</w:t>
                        </w:r>
                        <w:proofErr w:type="gramEnd"/>
                        <w:r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  <w:t xml:space="preserve"> but should mention the file name and the path to the output text file</w:t>
                        </w:r>
                        <w:r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  <w:t>.</w:t>
                        </w:r>
                      </w:p>
                      <w:p w14:paraId="61C680BD" w14:textId="77777777" w:rsidR="00AD26A6" w:rsidRPr="00AD26A6" w:rsidRDefault="00AD26A6" w:rsidP="00AD26A6">
                        <w:pPr>
                          <w:pStyle w:val="ListParagraph"/>
                          <w:ind w:left="1440"/>
                          <w:jc w:val="both"/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</w:pPr>
                      </w:p>
                      <w:p w14:paraId="58CBC857" w14:textId="77777777" w:rsidR="00C24E5D" w:rsidRPr="00AD26A6" w:rsidRDefault="00C24E5D" w:rsidP="00AD26A6">
                        <w:pPr>
                          <w:jc w:val="both"/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</w:pPr>
                        <w:r w:rsidRPr="00AD26A6"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  <w:tab/>
                        </w:r>
                        <w:r w:rsidRPr="00AD26A6"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  <w:tab/>
                        </w:r>
                      </w:p>
                      <w:p w14:paraId="1CD1A30D" w14:textId="77777777" w:rsidR="00C24E5D" w:rsidRPr="00AD26A6" w:rsidRDefault="00C24E5D" w:rsidP="00AD26A6">
                        <w:pPr>
                          <w:jc w:val="both"/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</w:pPr>
                        <w:r w:rsidRPr="00AD26A6"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  <w:tab/>
                        </w:r>
                        <w:r w:rsidRPr="00AD26A6"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AD26A6"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  <w:t>FileReader</w:t>
                        </w:r>
                        <w:proofErr w:type="spellEnd"/>
                        <w:r w:rsidRPr="00AD26A6"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AD26A6"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  <w:t>textFile</w:t>
                        </w:r>
                        <w:proofErr w:type="spellEnd"/>
                        <w:r w:rsidRPr="00AD26A6"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  <w:t xml:space="preserve"> = new </w:t>
                        </w:r>
                        <w:proofErr w:type="spellStart"/>
                        <w:proofErr w:type="gramStart"/>
                        <w:r w:rsidRPr="00AD26A6"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  <w:t>FileReader</w:t>
                        </w:r>
                        <w:proofErr w:type="spellEnd"/>
                        <w:r w:rsidRPr="00AD26A6">
                          <w:rPr>
                            <w:color w:val="FF0000"/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 w:rsidRPr="00AD26A6">
                          <w:rPr>
                            <w:color w:val="FF0000"/>
                            <w:sz w:val="24"/>
                            <w:szCs w:val="24"/>
                          </w:rPr>
                          <w:t>"........text.txt file path here......</w:t>
                        </w:r>
                        <w:r w:rsidRPr="00AD26A6"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  <w:t>");</w:t>
                        </w:r>
                      </w:p>
                      <w:p w14:paraId="3168DD59" w14:textId="77777777" w:rsidR="00C24E5D" w:rsidRPr="00AD26A6" w:rsidRDefault="00C24E5D" w:rsidP="00AD26A6">
                        <w:pPr>
                          <w:jc w:val="both"/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</w:pPr>
                        <w:r w:rsidRPr="00AD26A6"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  <w:t xml:space="preserve">            </w:t>
                        </w:r>
                      </w:p>
                      <w:p w14:paraId="1F007EF1" w14:textId="77777777" w:rsidR="00C24E5D" w:rsidRPr="00AD26A6" w:rsidRDefault="00C24E5D" w:rsidP="00AD26A6">
                        <w:pPr>
                          <w:jc w:val="both"/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</w:pPr>
                        <w:r w:rsidRPr="00AD26A6"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  <w:t xml:space="preserve">            </w:t>
                        </w:r>
                        <w:r w:rsidRPr="00AD26A6"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  <w:tab/>
                        </w:r>
                        <w:r w:rsidRPr="00AD26A6"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AD26A6"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  <w:t>FileReader</w:t>
                        </w:r>
                        <w:proofErr w:type="spellEnd"/>
                        <w:r w:rsidRPr="00AD26A6"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AD26A6"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  <w:t>patterFile</w:t>
                        </w:r>
                        <w:proofErr w:type="spellEnd"/>
                        <w:r w:rsidRPr="00AD26A6"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  <w:t xml:space="preserve"> = new </w:t>
                        </w:r>
                        <w:proofErr w:type="spellStart"/>
                        <w:proofErr w:type="gramStart"/>
                        <w:r w:rsidRPr="00AD26A6"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  <w:t>FileReader</w:t>
                        </w:r>
                        <w:proofErr w:type="spellEnd"/>
                        <w:r w:rsidRPr="00AD26A6">
                          <w:rPr>
                            <w:color w:val="FF0000"/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 w:rsidRPr="00AD26A6">
                          <w:rPr>
                            <w:color w:val="FF0000"/>
                            <w:sz w:val="24"/>
                            <w:szCs w:val="24"/>
                          </w:rPr>
                          <w:t>"........pattern.txt file path here......</w:t>
                        </w:r>
                        <w:r w:rsidRPr="00AD26A6"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  <w:t>");</w:t>
                        </w:r>
                      </w:p>
                      <w:p w14:paraId="7112B4B2" w14:textId="77777777" w:rsidR="00C24E5D" w:rsidRPr="00AD26A6" w:rsidRDefault="00C24E5D" w:rsidP="00AD26A6">
                        <w:pPr>
                          <w:jc w:val="both"/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</w:pPr>
                        <w:r w:rsidRPr="00AD26A6"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  <w:t xml:space="preserve">            </w:t>
                        </w:r>
                      </w:p>
                      <w:p w14:paraId="75AB0600" w14:textId="77777777" w:rsidR="00C24E5D" w:rsidRPr="00AD26A6" w:rsidRDefault="00C24E5D" w:rsidP="00AD26A6">
                        <w:pPr>
                          <w:jc w:val="both"/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</w:pPr>
                        <w:r w:rsidRPr="00AD26A6"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  <w:t xml:space="preserve">            </w:t>
                        </w:r>
                        <w:r w:rsidRPr="00AD26A6"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  <w:tab/>
                        </w:r>
                        <w:r w:rsidRPr="00AD26A6"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  <w:tab/>
                          <w:t xml:space="preserve">File </w:t>
                        </w:r>
                        <w:proofErr w:type="spellStart"/>
                        <w:r w:rsidRPr="00AD26A6"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  <w:t>patternMatchFile</w:t>
                        </w:r>
                        <w:proofErr w:type="spellEnd"/>
                        <w:r w:rsidRPr="00AD26A6"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  <w:t xml:space="preserve"> = new </w:t>
                        </w:r>
                        <w:proofErr w:type="gramStart"/>
                        <w:r w:rsidRPr="00AD26A6"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  <w:t>File(</w:t>
                        </w:r>
                        <w:proofErr w:type="gramEnd"/>
                        <w:r w:rsidRPr="00AD26A6"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  <w:t>"</w:t>
                        </w:r>
                        <w:r w:rsidRPr="00AD26A6">
                          <w:rPr>
                            <w:color w:val="FF0000"/>
                            <w:sz w:val="24"/>
                            <w:szCs w:val="24"/>
                          </w:rPr>
                          <w:t>........patternmatch.txt file path here......</w:t>
                        </w:r>
                        <w:r w:rsidRPr="00AD26A6"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  <w:t>");</w:t>
                        </w:r>
                      </w:p>
                      <w:p w14:paraId="3D121939" w14:textId="77777777" w:rsidR="00C24E5D" w:rsidRPr="00AD26A6" w:rsidRDefault="00C24E5D" w:rsidP="00AD26A6">
                        <w:pPr>
                          <w:jc w:val="both"/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</w:pPr>
                      </w:p>
                      <w:p w14:paraId="7A5E76D8" w14:textId="77777777" w:rsidR="00C24E5D" w:rsidRPr="00AD26A6" w:rsidRDefault="00C24E5D" w:rsidP="00AD26A6">
                        <w:pPr>
                          <w:jc w:val="both"/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</w:pPr>
                      </w:p>
                      <w:p w14:paraId="15024631" w14:textId="77777777" w:rsidR="00C24E5D" w:rsidRPr="00AD26A6" w:rsidRDefault="00C24E5D" w:rsidP="00AD26A6">
                        <w:pPr>
                          <w:jc w:val="both"/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</w:pPr>
                        <w:r w:rsidRPr="00AD26A6"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  <w:tab/>
                        </w:r>
                      </w:p>
                      <w:p w14:paraId="134B73E2" w14:textId="77777777" w:rsidR="00C24E5D" w:rsidRPr="00AD26A6" w:rsidRDefault="00C24E5D" w:rsidP="00AD26A6">
                        <w:pPr>
                          <w:jc w:val="both"/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</w:pPr>
                        <w:r w:rsidRPr="00AD26A6"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  <w:tab/>
                          <w:t>&gt;&gt;&gt;&gt;&gt;&gt;&gt; Introduction &lt;&lt;&lt;&lt;&lt;&lt;&lt;&lt;</w:t>
                        </w:r>
                        <w:r w:rsidRPr="00AD26A6"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  <w:tab/>
                        </w:r>
                      </w:p>
                      <w:p w14:paraId="50A973C7" w14:textId="77777777" w:rsidR="00C24E5D" w:rsidRPr="00AD26A6" w:rsidRDefault="00C24E5D" w:rsidP="00AD26A6">
                        <w:pPr>
                          <w:jc w:val="both"/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</w:pPr>
                      </w:p>
                      <w:p w14:paraId="0FCB687F" w14:textId="684F8FCD" w:rsidR="00C24E5D" w:rsidRPr="00AD26A6" w:rsidRDefault="00C24E5D" w:rsidP="00AD26A6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jc w:val="both"/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</w:pPr>
                        <w:r w:rsidRPr="00AD26A6"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  <w:t xml:space="preserve">In text.txt file you can include one string or many strings or </w:t>
                        </w:r>
                        <w:proofErr w:type="spellStart"/>
                        <w:r w:rsidRPr="00AD26A6"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  <w:t>paragarphs</w:t>
                        </w:r>
                        <w:proofErr w:type="spellEnd"/>
                        <w:r w:rsidRPr="00AD26A6"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  <w:t xml:space="preserve"> also.</w:t>
                        </w:r>
                      </w:p>
                      <w:p w14:paraId="09748364" w14:textId="77777777" w:rsidR="00C24E5D" w:rsidRPr="00AD26A6" w:rsidRDefault="00C24E5D" w:rsidP="00AD26A6">
                        <w:pPr>
                          <w:jc w:val="both"/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</w:pPr>
                      </w:p>
                      <w:p w14:paraId="01678F72" w14:textId="77777777" w:rsidR="00AD26A6" w:rsidRPr="00AD26A6" w:rsidRDefault="00C24E5D" w:rsidP="00B4545E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jc w:val="both"/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</w:pPr>
                        <w:r w:rsidRPr="00AD26A6"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  <w:t>In pattern.txt file you can include one pattern or many patterns</w:t>
                        </w:r>
                        <w:r w:rsidR="00AD26A6" w:rsidRPr="00AD26A6"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  <w:t>,</w:t>
                        </w:r>
                      </w:p>
                      <w:p w14:paraId="3FCA8E79" w14:textId="4A1E2AA7" w:rsidR="00C24E5D" w:rsidRPr="00AD26A6" w:rsidRDefault="00C24E5D" w:rsidP="00AD26A6">
                        <w:pPr>
                          <w:ind w:left="1488"/>
                          <w:jc w:val="both"/>
                          <w:rPr>
                            <w:i/>
                            <w:iCs/>
                            <w:color w:val="FF3300"/>
                            <w:sz w:val="24"/>
                            <w:szCs w:val="24"/>
                          </w:rPr>
                        </w:pPr>
                        <w:r w:rsidRPr="00AD26A6"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  <w:t xml:space="preserve">but when including many patterns </w:t>
                        </w:r>
                        <w:proofErr w:type="spellStart"/>
                        <w:r w:rsidRPr="00AD26A6">
                          <w:rPr>
                            <w:color w:val="FF3300"/>
                            <w:sz w:val="24"/>
                            <w:szCs w:val="24"/>
                          </w:rPr>
                          <w:t>seperate</w:t>
                        </w:r>
                        <w:proofErr w:type="spellEnd"/>
                        <w:r w:rsidRPr="00AD26A6">
                          <w:rPr>
                            <w:color w:val="FF3300"/>
                            <w:sz w:val="24"/>
                            <w:szCs w:val="24"/>
                          </w:rPr>
                          <w:t xml:space="preserve"> them by a space</w:t>
                        </w:r>
                        <w:r w:rsidRPr="00AD26A6"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  <w:t xml:space="preserve">, </w:t>
                        </w:r>
                        <w:r w:rsidRPr="00AD26A6">
                          <w:rPr>
                            <w:i/>
                            <w:iCs/>
                            <w:color w:val="FF3300"/>
                            <w:sz w:val="24"/>
                            <w:szCs w:val="24"/>
                          </w:rPr>
                          <w:t>not include them in separate lines in pattern.txt</w:t>
                        </w:r>
                        <w:r w:rsidR="00AD26A6" w:rsidRPr="00AD26A6">
                          <w:rPr>
                            <w:i/>
                            <w:iCs/>
                            <w:color w:val="FF3300"/>
                            <w:sz w:val="24"/>
                            <w:szCs w:val="24"/>
                          </w:rPr>
                          <w:t>.</w:t>
                        </w:r>
                      </w:p>
                      <w:p w14:paraId="58C8850F" w14:textId="77777777" w:rsidR="00C24E5D" w:rsidRPr="00AD26A6" w:rsidRDefault="00C24E5D" w:rsidP="00AD26A6">
                        <w:pPr>
                          <w:jc w:val="both"/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</w:pPr>
                        <w:r w:rsidRPr="00AD26A6"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  <w:t xml:space="preserve">    </w:t>
                        </w:r>
                      </w:p>
                      <w:p w14:paraId="1FA566C5" w14:textId="026BEFA3" w:rsidR="00C24E5D" w:rsidRPr="00AD26A6" w:rsidRDefault="00C24E5D" w:rsidP="00AD26A6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jc w:val="both"/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</w:pPr>
                        <w:r w:rsidRPr="00AD26A6"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  <w:t xml:space="preserve">The positions start from </w:t>
                        </w:r>
                        <w:proofErr w:type="gramStart"/>
                        <w:r w:rsidRPr="00AD26A6"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  <w:t>0 ,</w:t>
                        </w:r>
                        <w:proofErr w:type="gramEnd"/>
                        <w:r w:rsidRPr="00AD26A6"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  <w:t xml:space="preserve"> positions of the first character is 0 in the text.txt file</w:t>
                        </w:r>
                      </w:p>
                      <w:p w14:paraId="453EA363" w14:textId="78DBD7B5" w:rsidR="00C24E5D" w:rsidRDefault="00C24E5D" w:rsidP="00AD26A6">
                        <w:pPr>
                          <w:jc w:val="both"/>
                          <w:rPr>
                            <w:color w:val="3B33A1" w:themeColor="text1" w:themeTint="A6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rect id="Rectangle 3" o:spid="_x0000_s1030" style="position:absolute;width:1905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" fillcolor="#082a75 [3215]" stroked="f" strokeweight="2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31" type="#_x0000_t15" style="position:absolute;top:3238;width:24665;height:3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" adj="19915" fillcolor="#024f75 [3204]" stroked="f" strokeweight="2pt">
                  <v:textbox inset="28.8pt,0,14.4pt,0">
                    <w:txbxContent>
                      <w:p w14:paraId="48466F31" w14:textId="531E7187" w:rsidR="00C24E5D" w:rsidRDefault="00C24E5D">
                        <w:pPr>
                          <w:pStyle w:val="NoSpacing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6"/>
                            <w:szCs w:val="26"/>
                          </w:rPr>
                          <w:t>Question 1</w:t>
                        </w: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</w:p>
    <w:p w14:paraId="5464D205" w14:textId="36481484" w:rsidR="00D077E9" w:rsidRDefault="00C24E5D">
      <w:pPr>
        <w:spacing w:after="200"/>
      </w:pPr>
      <w:r>
        <w:rPr>
          <w:noProof/>
        </w:rPr>
        <w:lastRenderedPageBreak/>
        <mc:AlternateContent>
          <mc:Choice Requires="wpg">
            <w:drawing>
              <wp:anchor distT="0" distB="0" distL="228600" distR="228600" simplePos="0" relativeHeight="251665408" behindDoc="0" locked="0" layoutInCell="1" allowOverlap="1" wp14:anchorId="0647D47D" wp14:editId="16605B45">
                <wp:simplePos x="0" y="0"/>
                <mc:AlternateContent>
                  <mc:Choice Requires="wp14">
                    <wp:positionH relativeFrom="page">
                      <wp14:pctPosHOffset>4000</wp14:pctPosHOffset>
                    </wp:positionH>
                  </mc:Choice>
                  <mc:Fallback>
                    <wp:positionH relativeFrom="page">
                      <wp:posOffset>310515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7200900" cy="9052560"/>
                <wp:effectExtent l="0" t="0" r="0" b="7620"/>
                <wp:wrapSquare wrapText="bothSides"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0900" cy="9052560"/>
                          <a:chOff x="0" y="0"/>
                          <a:chExt cx="2571750" cy="8229600"/>
                        </a:xfrm>
                      </wpg:grpSpPr>
                      <wps:wsp>
                        <wps:cNvPr id="51" name="Text Box 51"/>
                        <wps:cNvSpPr txBox="1"/>
                        <wps:spPr>
                          <a:xfrm>
                            <a:off x="190500" y="0"/>
                            <a:ext cx="2381250" cy="82296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lt2">
                                  <a:tint val="90000"/>
                                  <a:satMod val="92000"/>
                                  <a:lumMod val="120000"/>
                                </a:schemeClr>
                              </a:gs>
                              <a:gs pos="100000">
                                <a:schemeClr val="lt2">
                                  <a:shade val="98000"/>
                                  <a:satMod val="120000"/>
                                  <a:lumMod val="98000"/>
                                </a:schemeClr>
                              </a:gs>
                            </a:gsLst>
                            <a:path path="circle">
                              <a:fillToRect l="50000" t="50000" r="100000" b="100000"/>
                            </a:path>
                          </a:gra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1003">
                            <a:schemeClr val="lt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813B49" w14:textId="743C777C" w:rsidR="00C24E5D" w:rsidRDefault="00C24E5D" w:rsidP="00C24E5D">
                              <w:pPr>
                                <w:rPr>
                                  <w:color w:val="3B33A1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14:paraId="456D2872" w14:textId="77777777" w:rsidR="00AD26A6" w:rsidRPr="00AD26A6" w:rsidRDefault="00AD26A6" w:rsidP="00AD26A6">
                              <w:pPr>
                                <w:rPr>
                                  <w:color w:val="3B33A1" w:themeColor="text1" w:themeTint="A6"/>
                                  <w:szCs w:val="28"/>
                                </w:rPr>
                              </w:pPr>
                              <w:r w:rsidRPr="00AD26A6">
                                <w:rPr>
                                  <w:color w:val="3B33A1" w:themeColor="text1" w:themeTint="A6"/>
                                  <w:szCs w:val="28"/>
                                </w:rPr>
                                <w:t>Question 2</w:t>
                              </w:r>
                            </w:p>
                            <w:p w14:paraId="07B56BF1" w14:textId="77777777" w:rsidR="00AD26A6" w:rsidRPr="00AD26A6" w:rsidRDefault="00AD26A6" w:rsidP="00AD26A6">
                              <w:pPr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</w:pPr>
                            </w:p>
                            <w:p w14:paraId="55FABDD0" w14:textId="77777777" w:rsidR="00AD26A6" w:rsidRPr="00AD26A6" w:rsidRDefault="00AD26A6" w:rsidP="00AD26A6">
                              <w:pPr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</w:pPr>
                              <w:r w:rsidRPr="00AD26A6"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  <w:tab/>
                                <w:t xml:space="preserve">  </w:t>
                              </w:r>
                            </w:p>
                            <w:p w14:paraId="0F50B66C" w14:textId="77777777" w:rsidR="00AD26A6" w:rsidRPr="00AD26A6" w:rsidRDefault="00AD26A6" w:rsidP="00AD26A6">
                              <w:pPr>
                                <w:rPr>
                                  <w:color w:val="3B33A1" w:themeColor="text1" w:themeTint="A6"/>
                                  <w:szCs w:val="28"/>
                                </w:rPr>
                              </w:pPr>
                              <w:r w:rsidRPr="00AD26A6"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  <w:tab/>
                              </w:r>
                              <w:r w:rsidRPr="00AD26A6">
                                <w:rPr>
                                  <w:color w:val="3B33A1" w:themeColor="text1" w:themeTint="A6"/>
                                  <w:szCs w:val="28"/>
                                </w:rPr>
                                <w:t xml:space="preserve">&gt;&gt;&gt;&gt;&gt;&gt;&gt; </w:t>
                              </w:r>
                              <w:proofErr w:type="spellStart"/>
                              <w:r w:rsidRPr="00AD26A6">
                                <w:rPr>
                                  <w:color w:val="3B33A1" w:themeColor="text1" w:themeTint="A6"/>
                                  <w:szCs w:val="28"/>
                                </w:rPr>
                                <w:t>Configaratons</w:t>
                              </w:r>
                              <w:proofErr w:type="spellEnd"/>
                              <w:r w:rsidRPr="00AD26A6">
                                <w:rPr>
                                  <w:color w:val="3B33A1" w:themeColor="text1" w:themeTint="A6"/>
                                  <w:szCs w:val="28"/>
                                </w:rPr>
                                <w:t xml:space="preserve"> &lt;&lt;&lt;&lt;&lt;&lt;&lt;&lt;&lt;</w:t>
                              </w:r>
                            </w:p>
                            <w:p w14:paraId="26730941" w14:textId="77777777" w:rsidR="00AD26A6" w:rsidRPr="00AD26A6" w:rsidRDefault="00AD26A6" w:rsidP="00AD26A6">
                              <w:pPr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</w:pPr>
                              <w:r w:rsidRPr="00AD26A6"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  <w:t xml:space="preserve">             </w:t>
                              </w:r>
                            </w:p>
                            <w:p w14:paraId="2636C90C" w14:textId="77777777" w:rsidR="00AD26A6" w:rsidRPr="00AD26A6" w:rsidRDefault="00AD26A6" w:rsidP="00AD26A6">
                              <w:pPr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</w:pPr>
                              <w:r w:rsidRPr="00AD26A6"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1ECBA14F" w14:textId="0F187076" w:rsidR="00AD26A6" w:rsidRDefault="00AD26A6" w:rsidP="00AD26A6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</w:pPr>
                              <w:r w:rsidRPr="00AD26A6"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  <w:t xml:space="preserve">This java file was </w:t>
                              </w:r>
                              <w:proofErr w:type="spellStart"/>
                              <w:r w:rsidRPr="00AD26A6"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  <w:t>devloped</w:t>
                              </w:r>
                              <w:proofErr w:type="spellEnd"/>
                              <w:r w:rsidRPr="00AD26A6"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  <w:t xml:space="preserve"> in NetBeans IDE 8.1 environment.</w:t>
                              </w:r>
                            </w:p>
                            <w:p w14:paraId="379F24A0" w14:textId="3FF8A98D" w:rsidR="00AD26A6" w:rsidRPr="00AD26A6" w:rsidRDefault="00AD26A6" w:rsidP="00AD26A6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  <w:t xml:space="preserve">Import the </w:t>
                              </w:r>
                              <w:r w:rsidRPr="00AD26A6">
                                <w:rPr>
                                  <w:color w:val="FF0000"/>
                                  <w:sz w:val="24"/>
                                  <w:szCs w:val="24"/>
                                </w:rPr>
                                <w:t xml:space="preserve">project DNA </w:t>
                              </w:r>
                              <w:r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  <w:t xml:space="preserve">from the </w:t>
                              </w:r>
                              <w:r w:rsidRPr="00AD26A6">
                                <w:rPr>
                                  <w:i/>
                                  <w:iCs/>
                                  <w:color w:val="3B33A1" w:themeColor="text1" w:themeTint="A6"/>
                                  <w:sz w:val="24"/>
                                  <w:szCs w:val="24"/>
                                  <w:u w:val="single"/>
                                </w:rPr>
                                <w:t>assignment project</w:t>
                              </w:r>
                              <w:r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  <w:t xml:space="preserve"> folder</w:t>
                              </w:r>
                            </w:p>
                            <w:p w14:paraId="04F82646" w14:textId="77777777" w:rsidR="00AD26A6" w:rsidRPr="00AD26A6" w:rsidRDefault="00AD26A6" w:rsidP="00AD26A6">
                              <w:pPr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</w:pPr>
                            </w:p>
                            <w:p w14:paraId="3EE1055A" w14:textId="3577BB68" w:rsidR="00AD26A6" w:rsidRDefault="00AD26A6" w:rsidP="00AD26A6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</w:pPr>
                              <w:r w:rsidRPr="00AD26A6"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  <w:t xml:space="preserve">In this java code you should copy the path of your DNA Database.txt file, query.txt and Results.txt </w:t>
                              </w:r>
                              <w:proofErr w:type="gramStart"/>
                              <w:r w:rsidRPr="00AD26A6"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  <w:t>in to</w:t>
                              </w:r>
                              <w:proofErr w:type="gramEnd"/>
                              <w:r w:rsidRPr="00AD26A6"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  <w:t xml:space="preserve"> the code</w:t>
                              </w:r>
                            </w:p>
                            <w:p w14:paraId="1090FC1F" w14:textId="77777777" w:rsidR="00AD26A6" w:rsidRPr="00AD26A6" w:rsidRDefault="00AD26A6" w:rsidP="00AD26A6">
                              <w:pPr>
                                <w:pStyle w:val="ListParagraph"/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</w:pPr>
                            </w:p>
                            <w:p w14:paraId="4D5D54F4" w14:textId="4DEB6919" w:rsidR="00AD26A6" w:rsidRPr="00AD26A6" w:rsidRDefault="00AD26A6" w:rsidP="00AD26A6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  <w:t xml:space="preserve">Do not need to manually create the output text </w:t>
                              </w:r>
                              <w:proofErr w:type="gramStart"/>
                              <w:r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  <w:t>file ,</w:t>
                              </w:r>
                              <w:proofErr w:type="gramEnd"/>
                              <w:r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  <w:t xml:space="preserve"> but should mention the file name and the path to the output text file</w:t>
                              </w:r>
                            </w:p>
                            <w:p w14:paraId="599710D4" w14:textId="77777777" w:rsidR="00AD26A6" w:rsidRPr="00AD26A6" w:rsidRDefault="00AD26A6" w:rsidP="00AD26A6">
                              <w:pPr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</w:pPr>
                              <w:r w:rsidRPr="00AD26A6"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  <w:tab/>
                              </w:r>
                              <w:r w:rsidRPr="00AD26A6"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  <w:p w14:paraId="136D8BA1" w14:textId="77777777" w:rsidR="00AD26A6" w:rsidRPr="00AD26A6" w:rsidRDefault="00AD26A6" w:rsidP="00AD26A6">
                              <w:pPr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</w:pPr>
                              <w:r w:rsidRPr="00AD26A6"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  <w:tab/>
                              </w:r>
                              <w:r w:rsidRPr="00AD26A6"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  <w:tab/>
                              </w:r>
                              <w:proofErr w:type="spellStart"/>
                              <w:r w:rsidRPr="00AD26A6"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  <w:t>FileReader</w:t>
                              </w:r>
                              <w:proofErr w:type="spellEnd"/>
                              <w:r w:rsidRPr="00AD26A6"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AD26A6"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  <w:t>dnaFile</w:t>
                              </w:r>
                              <w:proofErr w:type="spellEnd"/>
                              <w:r w:rsidRPr="00AD26A6"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  <w:t xml:space="preserve"> = new </w:t>
                              </w:r>
                              <w:proofErr w:type="spellStart"/>
                              <w:proofErr w:type="gramStart"/>
                              <w:r w:rsidRPr="00AD26A6"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  <w:t>FileReader</w:t>
                              </w:r>
                              <w:proofErr w:type="spellEnd"/>
                              <w:r w:rsidRPr="00AD26A6">
                                <w:rPr>
                                  <w:color w:val="FF0000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End"/>
                              <w:r w:rsidRPr="00AD26A6">
                                <w:rPr>
                                  <w:color w:val="FF0000"/>
                                  <w:sz w:val="24"/>
                                  <w:szCs w:val="24"/>
                                </w:rPr>
                                <w:t>"........DNA Database.txt file path here......</w:t>
                              </w:r>
                              <w:r w:rsidRPr="00AD26A6"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  <w:t>");</w:t>
                              </w:r>
                            </w:p>
                            <w:p w14:paraId="6C926791" w14:textId="77777777" w:rsidR="00AD26A6" w:rsidRPr="00AD26A6" w:rsidRDefault="00AD26A6" w:rsidP="00AD26A6">
                              <w:pPr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</w:pPr>
                              <w:r w:rsidRPr="00AD26A6"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  <w:t xml:space="preserve">            </w:t>
                              </w:r>
                            </w:p>
                            <w:p w14:paraId="479C1BD6" w14:textId="10713C82" w:rsidR="00AD26A6" w:rsidRPr="00AD26A6" w:rsidRDefault="00AD26A6" w:rsidP="00AD26A6">
                              <w:pPr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</w:pPr>
                              <w:r w:rsidRPr="00AD26A6"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  <w:t xml:space="preserve">            </w:t>
                              </w:r>
                              <w:r w:rsidRPr="00AD26A6"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  <w:tab/>
                              </w:r>
                              <w:proofErr w:type="spellStart"/>
                              <w:r w:rsidRPr="00AD26A6"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  <w:t>FileReader</w:t>
                              </w:r>
                              <w:proofErr w:type="spellEnd"/>
                              <w:r w:rsidRPr="00AD26A6"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  <w:t xml:space="preserve"> query = new </w:t>
                              </w:r>
                              <w:proofErr w:type="spellStart"/>
                              <w:proofErr w:type="gramStart"/>
                              <w:r w:rsidRPr="00AD26A6"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  <w:t>FileReader</w:t>
                              </w:r>
                              <w:proofErr w:type="spellEnd"/>
                              <w:r w:rsidRPr="00AD26A6"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End"/>
                              <w:r w:rsidRPr="00AD26A6"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  <w:t>"</w:t>
                              </w:r>
                              <w:r w:rsidRPr="00AD26A6">
                                <w:rPr>
                                  <w:color w:val="FF0000"/>
                                  <w:sz w:val="24"/>
                                  <w:szCs w:val="24"/>
                                </w:rPr>
                                <w:t>........querybase.txt file path here......</w:t>
                              </w:r>
                              <w:r w:rsidRPr="00AD26A6"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  <w:t>");</w:t>
                              </w:r>
                            </w:p>
                            <w:p w14:paraId="4AE4CBD0" w14:textId="77777777" w:rsidR="00AD26A6" w:rsidRPr="00AD26A6" w:rsidRDefault="00AD26A6" w:rsidP="00AD26A6">
                              <w:pPr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</w:pPr>
                              <w:r w:rsidRPr="00AD26A6"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  <w:t xml:space="preserve">            </w:t>
                              </w:r>
                            </w:p>
                            <w:p w14:paraId="4EC0CE86" w14:textId="632B0EC8" w:rsidR="00AD26A6" w:rsidRPr="00AD26A6" w:rsidRDefault="00AD26A6" w:rsidP="00AD26A6">
                              <w:pPr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</w:pPr>
                              <w:r w:rsidRPr="00AD26A6"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  <w:t xml:space="preserve">            </w:t>
                              </w:r>
                              <w:r w:rsidRPr="00AD26A6"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  <w:tab/>
                              </w:r>
                              <w:r w:rsidRPr="00AD26A6"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  <w:t xml:space="preserve">File </w:t>
                              </w:r>
                              <w:proofErr w:type="spellStart"/>
                              <w:r w:rsidRPr="00AD26A6"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  <w:t>dnaResult</w:t>
                              </w:r>
                              <w:proofErr w:type="spellEnd"/>
                              <w:r w:rsidRPr="00AD26A6"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  <w:t xml:space="preserve"> = new </w:t>
                              </w:r>
                              <w:proofErr w:type="gramStart"/>
                              <w:r w:rsidRPr="00AD26A6"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  <w:t>File</w:t>
                              </w:r>
                              <w:r w:rsidRPr="00AD26A6">
                                <w:rPr>
                                  <w:color w:val="FF0000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End"/>
                              <w:r w:rsidRPr="00AD26A6">
                                <w:rPr>
                                  <w:color w:val="FF0000"/>
                                  <w:sz w:val="24"/>
                                  <w:szCs w:val="24"/>
                                </w:rPr>
                                <w:t>"........output.txt file path here......</w:t>
                              </w:r>
                              <w:r w:rsidRPr="00AD26A6">
                                <w:rPr>
                                  <w:color w:val="3B33A1" w:themeColor="text1" w:themeTint="A6"/>
                                  <w:sz w:val="24"/>
                                  <w:szCs w:val="24"/>
                                </w:rPr>
                                <w:t>");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0" tIns="914400" rIns="182880" bIns="18288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3"/>
                        <wps:cNvSpPr/>
                        <wps:spPr>
                          <a:xfrm>
                            <a:off x="0" y="0"/>
                            <a:ext cx="190500" cy="822960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Pentagon 4"/>
                        <wps:cNvSpPr/>
                        <wps:spPr>
                          <a:xfrm>
                            <a:off x="0" y="323850"/>
                            <a:ext cx="2466504" cy="384809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C04D6A" w14:textId="6D469FF1" w:rsidR="00C24E5D" w:rsidRDefault="00C24E5D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6"/>
                                  <w:szCs w:val="26"/>
                                </w:rPr>
                                <w:t xml:space="preserve">Question two - </w:t>
                              </w:r>
                            </w:p>
                          </w:txbxContent>
                        </wps:txbx>
                        <wps:bodyPr rot="0" spcFirstLastPara="0" vert="horz" wrap="square" lIns="36576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0647D47D" id="Group 50" o:spid="_x0000_s1032" style="position:absolute;margin-left:0;margin-top:0;width:567pt;height:712.8pt;z-index:251665408;mso-height-percent:950;mso-left-percent:40;mso-wrap-distance-left:18pt;mso-wrap-distance-right:18pt;mso-position-horizontal-relative:page;mso-position-vertical:center;mso-position-vertical-relative:page;mso-height-percent:950;mso-left-percent:40" coordsize="25717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">
                <v:shape id="Text Box 51" o:spid="_x0000_s1033" type="#_x0000_t202" style="position:absolute;left:1905;width:23812;height:82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" fillcolor="#e9e8e8 [2899]" stroked="f" strokeweight=".5pt">
                  <v:fill color2="#e1e0e0 [3139]" rotate="t" focusposition=".5,.5" focussize="-.5,-.5" focus="100%" type="gradientRadial"/>
                  <v:textbox inset="14.4pt,1in,14.4pt,14.4pt">
                    <w:txbxContent>
                      <w:p w14:paraId="37813B49" w14:textId="743C777C" w:rsidR="00C24E5D" w:rsidRDefault="00C24E5D" w:rsidP="00C24E5D">
                        <w:pPr>
                          <w:rPr>
                            <w:color w:val="3B33A1" w:themeColor="text1" w:themeTint="A6"/>
                            <w:sz w:val="20"/>
                            <w:szCs w:val="20"/>
                          </w:rPr>
                        </w:pPr>
                      </w:p>
                      <w:p w14:paraId="456D2872" w14:textId="77777777" w:rsidR="00AD26A6" w:rsidRPr="00AD26A6" w:rsidRDefault="00AD26A6" w:rsidP="00AD26A6">
                        <w:pPr>
                          <w:rPr>
                            <w:color w:val="3B33A1" w:themeColor="text1" w:themeTint="A6"/>
                            <w:szCs w:val="28"/>
                          </w:rPr>
                        </w:pPr>
                        <w:r w:rsidRPr="00AD26A6">
                          <w:rPr>
                            <w:color w:val="3B33A1" w:themeColor="text1" w:themeTint="A6"/>
                            <w:szCs w:val="28"/>
                          </w:rPr>
                          <w:t>Question 2</w:t>
                        </w:r>
                      </w:p>
                      <w:p w14:paraId="07B56BF1" w14:textId="77777777" w:rsidR="00AD26A6" w:rsidRPr="00AD26A6" w:rsidRDefault="00AD26A6" w:rsidP="00AD26A6">
                        <w:pPr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</w:pPr>
                      </w:p>
                      <w:p w14:paraId="55FABDD0" w14:textId="77777777" w:rsidR="00AD26A6" w:rsidRPr="00AD26A6" w:rsidRDefault="00AD26A6" w:rsidP="00AD26A6">
                        <w:pPr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</w:pPr>
                        <w:r w:rsidRPr="00AD26A6"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  <w:tab/>
                          <w:t xml:space="preserve">  </w:t>
                        </w:r>
                      </w:p>
                      <w:p w14:paraId="0F50B66C" w14:textId="77777777" w:rsidR="00AD26A6" w:rsidRPr="00AD26A6" w:rsidRDefault="00AD26A6" w:rsidP="00AD26A6">
                        <w:pPr>
                          <w:rPr>
                            <w:color w:val="3B33A1" w:themeColor="text1" w:themeTint="A6"/>
                            <w:szCs w:val="28"/>
                          </w:rPr>
                        </w:pPr>
                        <w:r w:rsidRPr="00AD26A6"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  <w:tab/>
                        </w:r>
                        <w:r w:rsidRPr="00AD26A6">
                          <w:rPr>
                            <w:color w:val="3B33A1" w:themeColor="text1" w:themeTint="A6"/>
                            <w:szCs w:val="28"/>
                          </w:rPr>
                          <w:t xml:space="preserve">&gt;&gt;&gt;&gt;&gt;&gt;&gt; </w:t>
                        </w:r>
                        <w:proofErr w:type="spellStart"/>
                        <w:r w:rsidRPr="00AD26A6">
                          <w:rPr>
                            <w:color w:val="3B33A1" w:themeColor="text1" w:themeTint="A6"/>
                            <w:szCs w:val="28"/>
                          </w:rPr>
                          <w:t>Configaratons</w:t>
                        </w:r>
                        <w:proofErr w:type="spellEnd"/>
                        <w:r w:rsidRPr="00AD26A6">
                          <w:rPr>
                            <w:color w:val="3B33A1" w:themeColor="text1" w:themeTint="A6"/>
                            <w:szCs w:val="28"/>
                          </w:rPr>
                          <w:t xml:space="preserve"> &lt;&lt;&lt;&lt;&lt;&lt;&lt;&lt;&lt;</w:t>
                        </w:r>
                      </w:p>
                      <w:p w14:paraId="26730941" w14:textId="77777777" w:rsidR="00AD26A6" w:rsidRPr="00AD26A6" w:rsidRDefault="00AD26A6" w:rsidP="00AD26A6">
                        <w:pPr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</w:pPr>
                        <w:r w:rsidRPr="00AD26A6"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  <w:t xml:space="preserve">             </w:t>
                        </w:r>
                      </w:p>
                      <w:p w14:paraId="2636C90C" w14:textId="77777777" w:rsidR="00AD26A6" w:rsidRPr="00AD26A6" w:rsidRDefault="00AD26A6" w:rsidP="00AD26A6">
                        <w:pPr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</w:pPr>
                        <w:r w:rsidRPr="00AD26A6"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1ECBA14F" w14:textId="0F187076" w:rsidR="00AD26A6" w:rsidRDefault="00AD26A6" w:rsidP="00AD26A6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</w:pPr>
                        <w:r w:rsidRPr="00AD26A6"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  <w:t xml:space="preserve">This java file was </w:t>
                        </w:r>
                        <w:proofErr w:type="spellStart"/>
                        <w:r w:rsidRPr="00AD26A6"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  <w:t>devloped</w:t>
                        </w:r>
                        <w:proofErr w:type="spellEnd"/>
                        <w:r w:rsidRPr="00AD26A6"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  <w:t xml:space="preserve"> in NetBeans IDE 8.1 environment.</w:t>
                        </w:r>
                      </w:p>
                      <w:p w14:paraId="379F24A0" w14:textId="3FF8A98D" w:rsidR="00AD26A6" w:rsidRPr="00AD26A6" w:rsidRDefault="00AD26A6" w:rsidP="00AD26A6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</w:pPr>
                        <w:r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  <w:t xml:space="preserve">Import the </w:t>
                        </w:r>
                        <w:r w:rsidRPr="00AD26A6">
                          <w:rPr>
                            <w:color w:val="FF0000"/>
                            <w:sz w:val="24"/>
                            <w:szCs w:val="24"/>
                          </w:rPr>
                          <w:t xml:space="preserve">project DNA </w:t>
                        </w:r>
                        <w:r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  <w:t xml:space="preserve">from the </w:t>
                        </w:r>
                        <w:r w:rsidRPr="00AD26A6">
                          <w:rPr>
                            <w:i/>
                            <w:iCs/>
                            <w:color w:val="3B33A1" w:themeColor="text1" w:themeTint="A6"/>
                            <w:sz w:val="24"/>
                            <w:szCs w:val="24"/>
                            <w:u w:val="single"/>
                          </w:rPr>
                          <w:t>assignment project</w:t>
                        </w:r>
                        <w:r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  <w:t xml:space="preserve"> folder</w:t>
                        </w:r>
                      </w:p>
                      <w:p w14:paraId="04F82646" w14:textId="77777777" w:rsidR="00AD26A6" w:rsidRPr="00AD26A6" w:rsidRDefault="00AD26A6" w:rsidP="00AD26A6">
                        <w:pPr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</w:pPr>
                      </w:p>
                      <w:p w14:paraId="3EE1055A" w14:textId="3577BB68" w:rsidR="00AD26A6" w:rsidRDefault="00AD26A6" w:rsidP="00AD26A6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</w:pPr>
                        <w:r w:rsidRPr="00AD26A6"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  <w:t xml:space="preserve">In this java code you should copy the path of your DNA Database.txt file, query.txt and Results.txt </w:t>
                        </w:r>
                        <w:proofErr w:type="gramStart"/>
                        <w:r w:rsidRPr="00AD26A6"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  <w:t>in to</w:t>
                        </w:r>
                        <w:proofErr w:type="gramEnd"/>
                        <w:r w:rsidRPr="00AD26A6"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  <w:t xml:space="preserve"> the code</w:t>
                        </w:r>
                      </w:p>
                      <w:p w14:paraId="1090FC1F" w14:textId="77777777" w:rsidR="00AD26A6" w:rsidRPr="00AD26A6" w:rsidRDefault="00AD26A6" w:rsidP="00AD26A6">
                        <w:pPr>
                          <w:pStyle w:val="ListParagraph"/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</w:pPr>
                      </w:p>
                      <w:p w14:paraId="4D5D54F4" w14:textId="4DEB6919" w:rsidR="00AD26A6" w:rsidRPr="00AD26A6" w:rsidRDefault="00AD26A6" w:rsidP="00AD26A6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</w:pPr>
                        <w:r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  <w:t xml:space="preserve">Do not need to manually create the output text </w:t>
                        </w:r>
                        <w:proofErr w:type="gramStart"/>
                        <w:r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  <w:t>file ,</w:t>
                        </w:r>
                        <w:proofErr w:type="gramEnd"/>
                        <w:r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  <w:t xml:space="preserve"> but should mention the file name and the path to the output text file</w:t>
                        </w:r>
                      </w:p>
                      <w:p w14:paraId="599710D4" w14:textId="77777777" w:rsidR="00AD26A6" w:rsidRPr="00AD26A6" w:rsidRDefault="00AD26A6" w:rsidP="00AD26A6">
                        <w:pPr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</w:pPr>
                        <w:r w:rsidRPr="00AD26A6"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  <w:tab/>
                        </w:r>
                        <w:r w:rsidRPr="00AD26A6"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  <w:tab/>
                        </w:r>
                      </w:p>
                      <w:p w14:paraId="136D8BA1" w14:textId="77777777" w:rsidR="00AD26A6" w:rsidRPr="00AD26A6" w:rsidRDefault="00AD26A6" w:rsidP="00AD26A6">
                        <w:pPr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</w:pPr>
                        <w:r w:rsidRPr="00AD26A6"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  <w:tab/>
                        </w:r>
                        <w:r w:rsidRPr="00AD26A6"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AD26A6"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  <w:t>FileReader</w:t>
                        </w:r>
                        <w:proofErr w:type="spellEnd"/>
                        <w:r w:rsidRPr="00AD26A6"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AD26A6"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  <w:t>dnaFile</w:t>
                        </w:r>
                        <w:proofErr w:type="spellEnd"/>
                        <w:r w:rsidRPr="00AD26A6"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  <w:t xml:space="preserve"> = new </w:t>
                        </w:r>
                        <w:proofErr w:type="spellStart"/>
                        <w:proofErr w:type="gramStart"/>
                        <w:r w:rsidRPr="00AD26A6"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  <w:t>FileReader</w:t>
                        </w:r>
                        <w:proofErr w:type="spellEnd"/>
                        <w:r w:rsidRPr="00AD26A6">
                          <w:rPr>
                            <w:color w:val="FF0000"/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 w:rsidRPr="00AD26A6">
                          <w:rPr>
                            <w:color w:val="FF0000"/>
                            <w:sz w:val="24"/>
                            <w:szCs w:val="24"/>
                          </w:rPr>
                          <w:t>"........DNA Database.txt file path here......</w:t>
                        </w:r>
                        <w:r w:rsidRPr="00AD26A6"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  <w:t>");</w:t>
                        </w:r>
                      </w:p>
                      <w:p w14:paraId="6C926791" w14:textId="77777777" w:rsidR="00AD26A6" w:rsidRPr="00AD26A6" w:rsidRDefault="00AD26A6" w:rsidP="00AD26A6">
                        <w:pPr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</w:pPr>
                        <w:r w:rsidRPr="00AD26A6"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  <w:t xml:space="preserve">            </w:t>
                        </w:r>
                      </w:p>
                      <w:p w14:paraId="479C1BD6" w14:textId="10713C82" w:rsidR="00AD26A6" w:rsidRPr="00AD26A6" w:rsidRDefault="00AD26A6" w:rsidP="00AD26A6">
                        <w:pPr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</w:pPr>
                        <w:r w:rsidRPr="00AD26A6"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  <w:t xml:space="preserve">            </w:t>
                        </w:r>
                        <w:r w:rsidRPr="00AD26A6"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AD26A6"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  <w:t>FileReader</w:t>
                        </w:r>
                        <w:proofErr w:type="spellEnd"/>
                        <w:r w:rsidRPr="00AD26A6"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  <w:t xml:space="preserve"> query = new </w:t>
                        </w:r>
                        <w:proofErr w:type="spellStart"/>
                        <w:proofErr w:type="gramStart"/>
                        <w:r w:rsidRPr="00AD26A6"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  <w:t>FileReader</w:t>
                        </w:r>
                        <w:proofErr w:type="spellEnd"/>
                        <w:r w:rsidRPr="00AD26A6"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 w:rsidRPr="00AD26A6"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  <w:t>"</w:t>
                        </w:r>
                        <w:r w:rsidRPr="00AD26A6">
                          <w:rPr>
                            <w:color w:val="FF0000"/>
                            <w:sz w:val="24"/>
                            <w:szCs w:val="24"/>
                          </w:rPr>
                          <w:t>........querybase.txt file path here......</w:t>
                        </w:r>
                        <w:r w:rsidRPr="00AD26A6"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  <w:t>");</w:t>
                        </w:r>
                      </w:p>
                      <w:p w14:paraId="4AE4CBD0" w14:textId="77777777" w:rsidR="00AD26A6" w:rsidRPr="00AD26A6" w:rsidRDefault="00AD26A6" w:rsidP="00AD26A6">
                        <w:pPr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</w:pPr>
                        <w:r w:rsidRPr="00AD26A6"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  <w:t xml:space="preserve">            </w:t>
                        </w:r>
                      </w:p>
                      <w:p w14:paraId="4EC0CE86" w14:textId="632B0EC8" w:rsidR="00AD26A6" w:rsidRPr="00AD26A6" w:rsidRDefault="00AD26A6" w:rsidP="00AD26A6">
                        <w:pPr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</w:pPr>
                        <w:r w:rsidRPr="00AD26A6"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  <w:t xml:space="preserve">            </w:t>
                        </w:r>
                        <w:r w:rsidRPr="00AD26A6"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  <w:tab/>
                        </w:r>
                        <w:r w:rsidRPr="00AD26A6"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  <w:t xml:space="preserve">File </w:t>
                        </w:r>
                        <w:proofErr w:type="spellStart"/>
                        <w:r w:rsidRPr="00AD26A6"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  <w:t>dnaResult</w:t>
                        </w:r>
                        <w:proofErr w:type="spellEnd"/>
                        <w:r w:rsidRPr="00AD26A6"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  <w:t xml:space="preserve"> = new </w:t>
                        </w:r>
                        <w:proofErr w:type="gramStart"/>
                        <w:r w:rsidRPr="00AD26A6"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  <w:t>File</w:t>
                        </w:r>
                        <w:r w:rsidRPr="00AD26A6">
                          <w:rPr>
                            <w:color w:val="FF0000"/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 w:rsidRPr="00AD26A6">
                          <w:rPr>
                            <w:color w:val="FF0000"/>
                            <w:sz w:val="24"/>
                            <w:szCs w:val="24"/>
                          </w:rPr>
                          <w:t>"........output.txt file path here......</w:t>
                        </w:r>
                        <w:r w:rsidRPr="00AD26A6">
                          <w:rPr>
                            <w:color w:val="3B33A1" w:themeColor="text1" w:themeTint="A6"/>
                            <w:sz w:val="24"/>
                            <w:szCs w:val="24"/>
                          </w:rPr>
                          <w:t>");</w:t>
                        </w:r>
                      </w:p>
                    </w:txbxContent>
                  </v:textbox>
                </v:shape>
                <v:rect id="Rectangle 3" o:spid="_x0000_s1034" style="position:absolute;width:1905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" fillcolor="#082a75 [3215]" stroked="f" strokeweight="2pt"/>
                <v:shape id="Pentagon 4" o:spid="_x0000_s1035" type="#_x0000_t15" style="position:absolute;top:3238;width:24665;height:3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" adj="19915" fillcolor="#024f75 [3204]" stroked="f" strokeweight="2pt">
                  <v:textbox inset="28.8pt,0,14.4pt,0">
                    <w:txbxContent>
                      <w:p w14:paraId="1CC04D6A" w14:textId="6D469FF1" w:rsidR="00C24E5D" w:rsidRDefault="00C24E5D">
                        <w:pPr>
                          <w:pStyle w:val="NoSpacing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6"/>
                            <w:szCs w:val="26"/>
                          </w:rPr>
                          <w:t>Que</w:t>
                        </w:r>
                        <w:bookmarkStart w:id="1" w:name="_GoBack"/>
                        <w:bookmarkEnd w:id="1"/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6"/>
                            <w:szCs w:val="26"/>
                          </w:rPr>
                          <w:t xml:space="preserve">stion two - </w:t>
                        </w: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</w:p>
    <w:sectPr w:rsidR="00D077E9" w:rsidSect="00DF027C">
      <w:headerReference w:type="default" r:id="rId8"/>
      <w:footerReference w:type="default" r:id="rId9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770719" w14:textId="77777777" w:rsidR="009E4DC6" w:rsidRDefault="009E4DC6">
      <w:r>
        <w:separator/>
      </w:r>
    </w:p>
    <w:p w14:paraId="63581695" w14:textId="77777777" w:rsidR="009E4DC6" w:rsidRDefault="009E4DC6"/>
  </w:endnote>
  <w:endnote w:type="continuationSeparator" w:id="0">
    <w:p w14:paraId="24AC5CA2" w14:textId="77777777" w:rsidR="009E4DC6" w:rsidRDefault="009E4DC6">
      <w:r>
        <w:continuationSeparator/>
      </w:r>
    </w:p>
    <w:p w14:paraId="036A8B1F" w14:textId="77777777" w:rsidR="009E4DC6" w:rsidRDefault="009E4D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DF0444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BB38477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28BB94" w14:textId="77777777" w:rsidR="009E4DC6" w:rsidRDefault="009E4DC6">
      <w:r>
        <w:separator/>
      </w:r>
    </w:p>
    <w:p w14:paraId="0AB10EF6" w14:textId="77777777" w:rsidR="009E4DC6" w:rsidRDefault="009E4DC6"/>
  </w:footnote>
  <w:footnote w:type="continuationSeparator" w:id="0">
    <w:p w14:paraId="64E00A09" w14:textId="77777777" w:rsidR="009E4DC6" w:rsidRDefault="009E4DC6">
      <w:r>
        <w:continuationSeparator/>
      </w:r>
    </w:p>
    <w:p w14:paraId="01EDF688" w14:textId="77777777" w:rsidR="009E4DC6" w:rsidRDefault="009E4DC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14BF0957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115C15DA" w14:textId="77777777" w:rsidR="00D077E9" w:rsidRDefault="00D077E9">
          <w:pPr>
            <w:pStyle w:val="Header"/>
          </w:pPr>
        </w:p>
      </w:tc>
    </w:tr>
  </w:tbl>
  <w:p w14:paraId="7FD60A78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075A3"/>
    <w:multiLevelType w:val="hybridMultilevel"/>
    <w:tmpl w:val="A078B72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A50EB0"/>
    <w:multiLevelType w:val="hybridMultilevel"/>
    <w:tmpl w:val="3D78B3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64B72"/>
    <w:multiLevelType w:val="hybridMultilevel"/>
    <w:tmpl w:val="8256AAD4"/>
    <w:lvl w:ilvl="0" w:tplc="0409000B">
      <w:start w:val="1"/>
      <w:numFmt w:val="bullet"/>
      <w:lvlText w:val=""/>
      <w:lvlJc w:val="left"/>
      <w:pPr>
        <w:ind w:left="14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3" w15:restartNumberingAfterBreak="0">
    <w:nsid w:val="55C35E47"/>
    <w:multiLevelType w:val="hybridMultilevel"/>
    <w:tmpl w:val="2230F78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D21340"/>
    <w:multiLevelType w:val="hybridMultilevel"/>
    <w:tmpl w:val="DF6E2E2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F48"/>
    <w:rsid w:val="0002482E"/>
    <w:rsid w:val="00050324"/>
    <w:rsid w:val="000A0150"/>
    <w:rsid w:val="000C4C77"/>
    <w:rsid w:val="000E63C9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47411"/>
    <w:rsid w:val="00366C7E"/>
    <w:rsid w:val="00384EA3"/>
    <w:rsid w:val="003A39A1"/>
    <w:rsid w:val="003C2191"/>
    <w:rsid w:val="003D3863"/>
    <w:rsid w:val="004110DE"/>
    <w:rsid w:val="0044085A"/>
    <w:rsid w:val="004B21A5"/>
    <w:rsid w:val="005037F0"/>
    <w:rsid w:val="00516A86"/>
    <w:rsid w:val="005275F6"/>
    <w:rsid w:val="00572102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16EF2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1F48"/>
    <w:rsid w:val="00943026"/>
    <w:rsid w:val="00966B81"/>
    <w:rsid w:val="009C7720"/>
    <w:rsid w:val="009E4DC6"/>
    <w:rsid w:val="00A23AFA"/>
    <w:rsid w:val="00A31B3E"/>
    <w:rsid w:val="00A532F3"/>
    <w:rsid w:val="00A8489E"/>
    <w:rsid w:val="00AC29F3"/>
    <w:rsid w:val="00AD26A6"/>
    <w:rsid w:val="00B231E5"/>
    <w:rsid w:val="00C02B87"/>
    <w:rsid w:val="00C24E5D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54292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C09A55"/>
  <w15:docId w15:val="{30649B62-EE69-4C36-8385-609F67A49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paragraph" w:customStyle="1" w:styleId="Default">
    <w:name w:val="Default"/>
    <w:rsid w:val="00941F4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lang w:bidi="ta-IN"/>
    </w:rPr>
  </w:style>
  <w:style w:type="paragraph" w:styleId="ListParagraph">
    <w:name w:val="List Paragraph"/>
    <w:basedOn w:val="Normal"/>
    <w:uiPriority w:val="34"/>
    <w:unhideWhenUsed/>
    <w:qFormat/>
    <w:rsid w:val="00941F4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24E5D"/>
    <w:pPr>
      <w:spacing w:after="0" w:line="240" w:lineRule="auto"/>
    </w:pPr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C24E5D"/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dunil\AppData\Roaming\Microsoft\Templates\Report%20.dotx" TargetMode="External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 </Template>
  <TotalTime>34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Indunil</dc:creator>
  <cp:keywords/>
  <cp:lastModifiedBy>Indunil</cp:lastModifiedBy>
  <cp:revision>3</cp:revision>
  <cp:lastPrinted>2006-08-01T17:47:00Z</cp:lastPrinted>
  <dcterms:created xsi:type="dcterms:W3CDTF">2019-06-04T17:37:00Z</dcterms:created>
  <dcterms:modified xsi:type="dcterms:W3CDTF">2019-06-04T18:17:00Z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